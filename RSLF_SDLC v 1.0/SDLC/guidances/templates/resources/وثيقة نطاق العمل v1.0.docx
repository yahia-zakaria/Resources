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HelveticaNeueLT Arabic 45 Light" w:eastAsia="Times New Roman" w:hAnsi="HelveticaNeueLT Arabic 45 Light" w:cs="HelveticaNeueLT Arabic 45 Light"/>
          <w:sz w:val="24"/>
          <w:szCs w:val="24"/>
          <w:lang w:val="x-none" w:eastAsia="x-none"/>
        </w:rPr>
        <w:id w:val="847916173"/>
        <w:docPartObj>
          <w:docPartGallery w:val="Cover Pages"/>
          <w:docPartUnique/>
        </w:docPartObj>
      </w:sdtPr>
      <w:sdtEndPr/>
      <w:sdtContent>
        <w:p w14:paraId="5B1290AF" w14:textId="285C8107" w:rsidR="00017F0B" w:rsidRPr="000D0062" w:rsidRDefault="00006E85" w:rsidP="000D0062">
          <w:pPr>
            <w:pStyle w:val="NoSpacing"/>
            <w:spacing w:line="276" w:lineRule="auto"/>
            <w:rPr>
              <w:rFonts w:ascii="HelveticaNeueLT Arabic 45 Light" w:hAnsi="HelveticaNeueLT Arabic 45 Light" w:cs="HelveticaNeueLT Arabic 45 Light"/>
              <w:sz w:val="24"/>
              <w:szCs w:val="24"/>
            </w:rPr>
          </w:pPr>
          <w:r>
            <w:rPr>
              <w:rFonts w:ascii="HelveticaNeueLT Arabic 45 Light" w:hAnsi="HelveticaNeueLT Arabic 45 Light" w:cs="HelveticaNeueLT Arabic 45 Light"/>
              <w:noProof/>
              <w:sz w:val="24"/>
              <w:szCs w:val="24"/>
            </w:rPr>
            <w:drawing>
              <wp:inline distT="0" distB="0" distL="0" distR="0" wp14:anchorId="7FCEB717" wp14:editId="4E1F62CD">
                <wp:extent cx="1806019" cy="1592580"/>
                <wp:effectExtent l="0" t="0" r="381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oyal_Saudi_Land_Forces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8953" cy="159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17F0B" w:rsidRPr="000D0062">
            <w:rPr>
              <w:rFonts w:ascii="HelveticaNeueLT Arabic 45 Light" w:hAnsi="HelveticaNeueLT Arabic 45 Light" w:cs="HelveticaNeueLT Arabic 45 Ligh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3D0890" wp14:editId="5AA14B72">
                    <wp:simplePos x="0" y="0"/>
                    <wp:positionH relativeFrom="column">
                      <wp:posOffset>4020372</wp:posOffset>
                    </wp:positionH>
                    <wp:positionV relativeFrom="paragraph">
                      <wp:posOffset>-107054</wp:posOffset>
                    </wp:positionV>
                    <wp:extent cx="67235" cy="1099708"/>
                    <wp:effectExtent l="0" t="0" r="9525" b="5715"/>
                    <wp:wrapNone/>
                    <wp:docPr id="4" name="Rounded 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235" cy="1099708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4E75F96B" id="Rounded Rectangle 4" o:spid="_x0000_s1026" style="position:absolute;margin-left:316.55pt;margin-top:-8.45pt;width:5.3pt;height:8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" fillcolor="#f2f2f2 [3052]" stroked="f" strokeweight="1pt">
                    <v:stroke joinstyle="miter"/>
                  </v:roundrect>
                </w:pict>
              </mc:Fallback>
            </mc:AlternateContent>
          </w:r>
        </w:p>
        <w:p w14:paraId="724561C3" w14:textId="200A5BD1" w:rsidR="00017F0B" w:rsidRPr="000D0062" w:rsidRDefault="00017F0B" w:rsidP="000D0062">
          <w:pPr>
            <w:spacing w:line="276" w:lineRule="auto"/>
            <w:rPr>
              <w:rFonts w:ascii="HelveticaNeueLT Arabic 45 Light" w:hAnsi="HelveticaNeueLT Arabic 45 Light" w:cs="HelveticaNeueLT Arabic 45 Light"/>
              <w:sz w:val="24"/>
              <w:szCs w:val="24"/>
            </w:rPr>
          </w:pPr>
        </w:p>
        <w:p w14:paraId="7468282F" w14:textId="77777777" w:rsidR="00300141" w:rsidRDefault="00300141" w:rsidP="000D0062">
          <w:pPr>
            <w:bidi w:val="0"/>
            <w:spacing w:line="276" w:lineRule="auto"/>
            <w:rPr>
              <w:rFonts w:ascii="HelveticaNeueLT Arabic 45 Light" w:hAnsi="HelveticaNeueLT Arabic 45 Light" w:cs="HelveticaNeueLT Arabic 45 Light"/>
              <w:sz w:val="24"/>
              <w:szCs w:val="24"/>
              <w:rtl/>
            </w:rPr>
          </w:pPr>
        </w:p>
        <w:p w14:paraId="6AC46E06" w14:textId="3EF76286" w:rsidR="00017F0B" w:rsidRPr="000D0062" w:rsidRDefault="006366CC" w:rsidP="00300141">
          <w:pPr>
            <w:bidi w:val="0"/>
            <w:spacing w:line="276" w:lineRule="auto"/>
            <w:rPr>
              <w:rFonts w:ascii="HelveticaNeueLT Arabic 45 Light" w:hAnsi="HelveticaNeueLT Arabic 45 Light" w:cs="HelveticaNeueLT Arabic 45 Light"/>
              <w:sz w:val="24"/>
              <w:szCs w:val="24"/>
            </w:rPr>
          </w:pPr>
          <w:r w:rsidRPr="000D0062">
            <w:rPr>
              <w:rFonts w:ascii="HelveticaNeueLT Arabic 45 Light" w:hAnsi="HelveticaNeueLT Arabic 45 Light" w:cs="HelveticaNeueLT Arabic 45 Light"/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A1E520" wp14:editId="1C0AAFF8">
                    <wp:simplePos x="0" y="0"/>
                    <wp:positionH relativeFrom="margin">
                      <wp:posOffset>113030</wp:posOffset>
                    </wp:positionH>
                    <wp:positionV relativeFrom="margin">
                      <wp:posOffset>3728720</wp:posOffset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1EB95" w14:textId="2E526EEC" w:rsidR="00793B5C" w:rsidRPr="006E57EF" w:rsidRDefault="00793B5C" w:rsidP="006366CC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 w:rsidRPr="006E57EF">
                                  <w:rPr>
                                    <w:rFonts w:eastAsiaTheme="majorEastAsia"/>
                                    <w:b/>
                                    <w:bCs/>
                                    <w:caps/>
                                    <w:color w:val="1A7992"/>
                                    <w:sz w:val="64"/>
                                    <w:szCs w:val="64"/>
                                    <w:rtl/>
                                    <w:lang w:val="en-US" w:eastAsia="en-US"/>
                                  </w:rPr>
                                  <w:t xml:space="preserve">وثيقة نطاق </w:t>
                                </w:r>
                                <w:r w:rsidR="00460DB5">
                                  <w:rPr>
                                    <w:rFonts w:eastAsiaTheme="majorEastAsia" w:hint="cs"/>
                                    <w:b/>
                                    <w:bCs/>
                                    <w:caps/>
                                    <w:color w:val="1A7992"/>
                                    <w:sz w:val="64"/>
                                    <w:szCs w:val="64"/>
                                    <w:rtl/>
                                    <w:lang w:val="en-US" w:eastAsia="en-US"/>
                                  </w:rPr>
                                  <w:t>عمل &lt;&lt;اسم المشروع&gt;&gt;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7A1E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left:0;text-align:left;margin-left:8.9pt;margin-top:293.6pt;width:468pt;height:1in;z-index:251664384;visibility:visible;mso-wrap-style:square;mso-width-percent:765;mso-wrap-distance-left:9pt;mso-wrap-distance-top:0;mso-wrap-distance-right:9pt;mso-wrap-distance-bottom:0;mso-position-horizontal:absolute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" filled="f" stroked="f" strokeweight=".5pt">
                    <v:textbox style="mso-fit-shape-to-text:t">
                      <w:txbxContent>
                        <w:p w14:paraId="4911EB95" w14:textId="2E526EEC" w:rsidR="00793B5C" w:rsidRPr="006E57EF" w:rsidRDefault="00793B5C" w:rsidP="006366CC">
                          <w:pPr>
                            <w:jc w:val="center"/>
                            <w:rPr>
                              <w:rtl/>
                            </w:rPr>
                          </w:pPr>
                          <w:r w:rsidRPr="006E57EF">
                            <w:rPr>
                              <w:rFonts w:eastAsiaTheme="majorEastAsia"/>
                              <w:b/>
                              <w:bCs/>
                              <w:caps/>
                              <w:color w:val="1A7992"/>
                              <w:sz w:val="64"/>
                              <w:szCs w:val="64"/>
                              <w:rtl/>
                              <w:lang w:val="en-US" w:eastAsia="en-US"/>
                            </w:rPr>
                            <w:t xml:space="preserve">وثيقة نطاق </w:t>
                          </w:r>
                          <w:r w:rsidR="00460DB5">
                            <w:rPr>
                              <w:rFonts w:eastAsiaTheme="majorEastAsia" w:hint="cs"/>
                              <w:b/>
                              <w:bCs/>
                              <w:caps/>
                              <w:color w:val="1A7992"/>
                              <w:sz w:val="64"/>
                              <w:szCs w:val="64"/>
                              <w:rtl/>
                              <w:lang w:val="en-US" w:eastAsia="en-US"/>
                            </w:rPr>
                            <w:t>عمل &lt;&lt;اسم المشروع&gt;&gt;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17F0B" w:rsidRPr="000D0062">
            <w:rPr>
              <w:rFonts w:ascii="HelveticaNeueLT Arabic 45 Light" w:hAnsi="HelveticaNeueLT Arabic 45 Light" w:cs="HelveticaNeueLT Arabic 45 Light"/>
              <w:sz w:val="24"/>
              <w:szCs w:val="24"/>
            </w:rPr>
            <w:br w:type="page"/>
          </w:r>
        </w:p>
      </w:sdtContent>
    </w:sdt>
    <w:p w14:paraId="442BA7CE" w14:textId="77777777" w:rsidR="000637A9" w:rsidRPr="00161612" w:rsidRDefault="000637A9" w:rsidP="00534A20">
      <w:pPr>
        <w:pStyle w:val="Heading1"/>
        <w:numPr>
          <w:ilvl w:val="0"/>
          <w:numId w:val="0"/>
        </w:numPr>
        <w:ind w:left="360" w:hanging="360"/>
        <w:rPr>
          <w:rtl/>
        </w:rPr>
      </w:pPr>
      <w:bookmarkStart w:id="0" w:name="_Toc52969619"/>
      <w:bookmarkStart w:id="1" w:name="_Toc60130904"/>
      <w:r w:rsidRPr="00161612">
        <w:rPr>
          <w:rtl/>
        </w:rPr>
        <w:lastRenderedPageBreak/>
        <w:t>المحتويات</w:t>
      </w:r>
      <w:bookmarkEnd w:id="0"/>
      <w:bookmarkEnd w:id="1"/>
    </w:p>
    <w:bookmarkStart w:id="2" w:name="_Toc487969919" w:displacedByCustomXml="next"/>
    <w:sdt>
      <w:sdtPr>
        <w:rPr>
          <w:rFonts w:ascii="HelveticaNeueLT Arabic 45 Light" w:hAnsi="HelveticaNeueLT Arabic 45 Light" w:cs="HelveticaNeueLT Arabic 45 Light"/>
          <w:b w:val="0"/>
          <w:bCs w:val="0"/>
          <w:noProof w:val="0"/>
          <w:sz w:val="24"/>
          <w:szCs w:val="24"/>
          <w:rtl/>
        </w:rPr>
        <w:id w:val="-775016062"/>
        <w:docPartObj>
          <w:docPartGallery w:val="Table of Contents"/>
          <w:docPartUnique/>
        </w:docPartObj>
      </w:sdtPr>
      <w:sdtEndPr>
        <w:rPr>
          <w:rStyle w:val="Hyperlink"/>
          <w:rFonts w:eastAsiaTheme="majorEastAsia"/>
          <w:noProof/>
          <w:color w:val="0563C1" w:themeColor="hyperlink"/>
          <w:u w:val="single"/>
        </w:rPr>
      </w:sdtEndPr>
      <w:sdtContent>
        <w:bookmarkEnd w:id="2" w:displacedByCustomXml="prev"/>
        <w:p w14:paraId="67699575" w14:textId="0FAF5B97" w:rsidR="003F0436" w:rsidRDefault="00017F0B">
          <w:pPr>
            <w:pStyle w:val="TOC1"/>
            <w:bidi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rtl/>
              <w:lang w:val="en-US" w:eastAsia="en-US"/>
            </w:rPr>
          </w:pPr>
          <w:r w:rsidRPr="000D0062">
            <w:rPr>
              <w:rStyle w:val="Hyperlink"/>
              <w:rFonts w:ascii="HelveticaNeueLT Arabic 45 Light" w:eastAsiaTheme="majorEastAsia" w:hAnsi="HelveticaNeueLT Arabic 45 Light" w:cs="HelveticaNeueLT Arabic 45 Light"/>
              <w:b w:val="0"/>
              <w:bCs w:val="0"/>
              <w:sz w:val="24"/>
              <w:szCs w:val="24"/>
            </w:rPr>
            <w:fldChar w:fldCharType="begin"/>
          </w:r>
          <w:r w:rsidRPr="000D0062">
            <w:rPr>
              <w:rStyle w:val="Hyperlink"/>
              <w:rFonts w:ascii="HelveticaNeueLT Arabic 45 Light" w:eastAsiaTheme="majorEastAsia" w:hAnsi="HelveticaNeueLT Arabic 45 Light" w:cs="HelveticaNeueLT Arabic 45 Light"/>
              <w:b w:val="0"/>
              <w:bCs w:val="0"/>
              <w:sz w:val="24"/>
              <w:szCs w:val="24"/>
            </w:rPr>
            <w:instrText xml:space="preserve"> TOC \o "1-2" \h \z \u </w:instrText>
          </w:r>
          <w:r w:rsidRPr="000D0062">
            <w:rPr>
              <w:rStyle w:val="Hyperlink"/>
              <w:rFonts w:ascii="HelveticaNeueLT Arabic 45 Light" w:eastAsiaTheme="majorEastAsia" w:hAnsi="HelveticaNeueLT Arabic 45 Light" w:cs="HelveticaNeueLT Arabic 45 Light"/>
              <w:b w:val="0"/>
              <w:bCs w:val="0"/>
              <w:sz w:val="24"/>
              <w:szCs w:val="24"/>
            </w:rPr>
            <w:fldChar w:fldCharType="separate"/>
          </w:r>
          <w:hyperlink w:anchor="_Toc60130904" w:history="1">
            <w:r w:rsidR="003F0436" w:rsidRPr="00513FD9">
              <w:rPr>
                <w:rStyle w:val="Hyperlink"/>
                <w:rFonts w:eastAsiaTheme="majorEastAsia"/>
                <w:rtl/>
              </w:rPr>
              <w:t>المحتويات</w:t>
            </w:r>
            <w:r w:rsidR="003F0436">
              <w:rPr>
                <w:rStyle w:val="Hyperlink"/>
                <w:rFonts w:eastAsiaTheme="majorEastAsia" w:hint="cs"/>
                <w:rtl/>
              </w:rPr>
              <w:t xml:space="preserve">             </w:t>
            </w:r>
            <w:r w:rsidR="003F0436">
              <w:rPr>
                <w:webHidden/>
                <w:rtl/>
              </w:rPr>
              <w:tab/>
            </w:r>
            <w:r w:rsidR="003F0436">
              <w:rPr>
                <w:webHidden/>
                <w:rtl/>
              </w:rPr>
              <w:fldChar w:fldCharType="begin"/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</w:rPr>
              <w:instrText>PAGEREF</w:instrText>
            </w:r>
            <w:r w:rsidR="003F0436">
              <w:rPr>
                <w:webHidden/>
                <w:rtl/>
              </w:rPr>
              <w:instrText xml:space="preserve"> _</w:instrText>
            </w:r>
            <w:r w:rsidR="003F0436">
              <w:rPr>
                <w:webHidden/>
              </w:rPr>
              <w:instrText>Toc60130904 \h</w:instrText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  <w:rtl/>
              </w:rPr>
            </w:r>
            <w:r w:rsidR="003F0436">
              <w:rPr>
                <w:webHidden/>
                <w:rtl/>
              </w:rPr>
              <w:fldChar w:fldCharType="separate"/>
            </w:r>
            <w:r w:rsidR="003F0436">
              <w:rPr>
                <w:webHidden/>
                <w:rtl/>
              </w:rPr>
              <w:t>1</w:t>
            </w:r>
            <w:r w:rsidR="003F0436">
              <w:rPr>
                <w:webHidden/>
                <w:rtl/>
              </w:rPr>
              <w:fldChar w:fldCharType="end"/>
            </w:r>
          </w:hyperlink>
        </w:p>
        <w:p w14:paraId="58978BE2" w14:textId="62B754DE" w:rsidR="003F0436" w:rsidRDefault="00006E85">
          <w:pPr>
            <w:pStyle w:val="TOC1"/>
            <w:bidi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rtl/>
              <w:lang w:val="en-US" w:eastAsia="en-US"/>
            </w:rPr>
          </w:pPr>
          <w:hyperlink w:anchor="_Toc60130905" w:history="1">
            <w:r w:rsidR="003F0436" w:rsidRPr="00513FD9">
              <w:rPr>
                <w:rStyle w:val="Hyperlink"/>
                <w:rFonts w:eastAsiaTheme="majorEastAsia"/>
              </w:rPr>
              <w:t>1.</w:t>
            </w:r>
            <w:r w:rsidR="003F0436"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rtl/>
                <w:lang w:val="en-US" w:eastAsia="en-US"/>
              </w:rPr>
              <w:tab/>
            </w:r>
            <w:r w:rsidR="003F0436" w:rsidRPr="00513FD9">
              <w:rPr>
                <w:rStyle w:val="Hyperlink"/>
                <w:rFonts w:eastAsiaTheme="majorEastAsia"/>
                <w:rtl/>
              </w:rPr>
              <w:t>تعريف بالنظام</w:t>
            </w:r>
            <w:r w:rsidR="003F0436">
              <w:rPr>
                <w:rStyle w:val="Hyperlink"/>
                <w:rFonts w:eastAsiaTheme="majorEastAsia" w:hint="cs"/>
                <w:rtl/>
              </w:rPr>
              <w:t xml:space="preserve">  </w:t>
            </w:r>
            <w:r w:rsidR="003F0436">
              <w:rPr>
                <w:webHidden/>
                <w:rtl/>
              </w:rPr>
              <w:tab/>
            </w:r>
            <w:r w:rsidR="003F0436">
              <w:rPr>
                <w:webHidden/>
                <w:rtl/>
              </w:rPr>
              <w:fldChar w:fldCharType="begin"/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</w:rPr>
              <w:instrText>PAGEREF</w:instrText>
            </w:r>
            <w:r w:rsidR="003F0436">
              <w:rPr>
                <w:webHidden/>
                <w:rtl/>
              </w:rPr>
              <w:instrText xml:space="preserve"> _</w:instrText>
            </w:r>
            <w:r w:rsidR="003F0436">
              <w:rPr>
                <w:webHidden/>
              </w:rPr>
              <w:instrText>Toc60130905 \h</w:instrText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  <w:rtl/>
              </w:rPr>
            </w:r>
            <w:r w:rsidR="003F0436">
              <w:rPr>
                <w:webHidden/>
                <w:rtl/>
              </w:rPr>
              <w:fldChar w:fldCharType="separate"/>
            </w:r>
            <w:r w:rsidR="003F0436">
              <w:rPr>
                <w:webHidden/>
                <w:rtl/>
              </w:rPr>
              <w:t>2</w:t>
            </w:r>
            <w:r w:rsidR="003F0436">
              <w:rPr>
                <w:webHidden/>
                <w:rtl/>
              </w:rPr>
              <w:fldChar w:fldCharType="end"/>
            </w:r>
          </w:hyperlink>
        </w:p>
        <w:p w14:paraId="48DE49E6" w14:textId="53B5C87A" w:rsidR="003F0436" w:rsidRDefault="00006E85">
          <w:pPr>
            <w:pStyle w:val="TOC1"/>
            <w:bidi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rtl/>
              <w:lang w:val="en-US" w:eastAsia="en-US"/>
            </w:rPr>
          </w:pPr>
          <w:hyperlink w:anchor="_Toc60130906" w:history="1">
            <w:r w:rsidR="003F0436" w:rsidRPr="00513FD9">
              <w:rPr>
                <w:rStyle w:val="Hyperlink"/>
                <w:rFonts w:eastAsiaTheme="majorEastAsia"/>
                <w:rtl/>
              </w:rPr>
              <w:t>2.</w:t>
            </w:r>
            <w:r w:rsidR="003F0436"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rtl/>
                <w:lang w:val="en-US" w:eastAsia="en-US"/>
              </w:rPr>
              <w:tab/>
            </w:r>
            <w:r w:rsidR="003F0436" w:rsidRPr="00513FD9">
              <w:rPr>
                <w:rStyle w:val="Hyperlink"/>
                <w:rFonts w:eastAsiaTheme="majorEastAsia"/>
                <w:rtl/>
              </w:rPr>
              <w:t>أهداف النظام</w:t>
            </w:r>
            <w:r w:rsidR="003F0436">
              <w:rPr>
                <w:webHidden/>
                <w:rtl/>
              </w:rPr>
              <w:tab/>
            </w:r>
            <w:r w:rsidR="003F0436">
              <w:rPr>
                <w:rFonts w:hint="cs"/>
                <w:webHidden/>
                <w:rtl/>
              </w:rPr>
              <w:t>--------------------------------------------------------------------------------------</w:t>
            </w:r>
            <w:r w:rsidR="003F0436">
              <w:rPr>
                <w:webHidden/>
                <w:rtl/>
              </w:rPr>
              <w:fldChar w:fldCharType="begin"/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</w:rPr>
              <w:instrText>PAGEREF</w:instrText>
            </w:r>
            <w:r w:rsidR="003F0436">
              <w:rPr>
                <w:webHidden/>
                <w:rtl/>
              </w:rPr>
              <w:instrText xml:space="preserve"> _</w:instrText>
            </w:r>
            <w:r w:rsidR="003F0436">
              <w:rPr>
                <w:webHidden/>
              </w:rPr>
              <w:instrText>Toc60130906 \h</w:instrText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  <w:rtl/>
              </w:rPr>
            </w:r>
            <w:r w:rsidR="003F0436">
              <w:rPr>
                <w:webHidden/>
                <w:rtl/>
              </w:rPr>
              <w:fldChar w:fldCharType="separate"/>
            </w:r>
            <w:r w:rsidR="003F0436">
              <w:rPr>
                <w:webHidden/>
                <w:rtl/>
              </w:rPr>
              <w:t>2</w:t>
            </w:r>
            <w:r w:rsidR="003F0436">
              <w:rPr>
                <w:webHidden/>
                <w:rtl/>
              </w:rPr>
              <w:fldChar w:fldCharType="end"/>
            </w:r>
          </w:hyperlink>
        </w:p>
        <w:p w14:paraId="12C5CC82" w14:textId="264303DD" w:rsidR="003F0436" w:rsidRDefault="00006E85">
          <w:pPr>
            <w:pStyle w:val="TOC1"/>
            <w:bidi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rtl/>
              <w:lang w:val="en-US" w:eastAsia="en-US"/>
            </w:rPr>
          </w:pPr>
          <w:hyperlink w:anchor="_Toc60130907" w:history="1">
            <w:r w:rsidR="003F0436" w:rsidRPr="00513FD9">
              <w:rPr>
                <w:rStyle w:val="Hyperlink"/>
                <w:rFonts w:eastAsiaTheme="majorEastAsia"/>
                <w:rtl/>
              </w:rPr>
              <w:t>3.</w:t>
            </w:r>
            <w:r w:rsidR="003F0436"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rtl/>
                <w:lang w:val="en-US" w:eastAsia="en-US"/>
              </w:rPr>
              <w:tab/>
            </w:r>
            <w:r w:rsidR="003F0436" w:rsidRPr="00513FD9">
              <w:rPr>
                <w:rStyle w:val="Hyperlink"/>
                <w:rFonts w:eastAsiaTheme="majorEastAsia"/>
                <w:rtl/>
              </w:rPr>
              <w:t>الشرائح المستهدفة</w:t>
            </w:r>
            <w:r w:rsidR="003F0436">
              <w:rPr>
                <w:webHidden/>
                <w:rtl/>
              </w:rPr>
              <w:tab/>
            </w:r>
            <w:r w:rsidR="003F0436">
              <w:rPr>
                <w:webHidden/>
                <w:rtl/>
              </w:rPr>
              <w:fldChar w:fldCharType="begin"/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</w:rPr>
              <w:instrText>PAGEREF</w:instrText>
            </w:r>
            <w:r w:rsidR="003F0436">
              <w:rPr>
                <w:webHidden/>
                <w:rtl/>
              </w:rPr>
              <w:instrText xml:space="preserve"> _</w:instrText>
            </w:r>
            <w:r w:rsidR="003F0436">
              <w:rPr>
                <w:webHidden/>
              </w:rPr>
              <w:instrText>Toc60130907 \h</w:instrText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  <w:rtl/>
              </w:rPr>
            </w:r>
            <w:r w:rsidR="003F0436">
              <w:rPr>
                <w:webHidden/>
                <w:rtl/>
              </w:rPr>
              <w:fldChar w:fldCharType="separate"/>
            </w:r>
            <w:r w:rsidR="003F0436">
              <w:rPr>
                <w:webHidden/>
                <w:rtl/>
              </w:rPr>
              <w:t>2</w:t>
            </w:r>
            <w:r w:rsidR="003F0436">
              <w:rPr>
                <w:webHidden/>
                <w:rtl/>
              </w:rPr>
              <w:fldChar w:fldCharType="end"/>
            </w:r>
          </w:hyperlink>
        </w:p>
        <w:p w14:paraId="4943436F" w14:textId="00E9AB7B" w:rsidR="003F0436" w:rsidRDefault="00006E85">
          <w:pPr>
            <w:pStyle w:val="TOC1"/>
            <w:bidi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rtl/>
              <w:lang w:val="en-US" w:eastAsia="en-US"/>
            </w:rPr>
          </w:pPr>
          <w:hyperlink w:anchor="_Toc60130908" w:history="1">
            <w:r w:rsidR="003F0436" w:rsidRPr="00513FD9">
              <w:rPr>
                <w:rStyle w:val="Hyperlink"/>
                <w:rFonts w:eastAsiaTheme="majorEastAsia"/>
                <w:rtl/>
              </w:rPr>
              <w:t>4.</w:t>
            </w:r>
            <w:r w:rsidR="003F0436"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rtl/>
                <w:lang w:val="en-US" w:eastAsia="en-US"/>
              </w:rPr>
              <w:tab/>
            </w:r>
            <w:r w:rsidR="003F0436" w:rsidRPr="00513FD9">
              <w:rPr>
                <w:rStyle w:val="Hyperlink"/>
                <w:rFonts w:eastAsiaTheme="majorEastAsia"/>
                <w:rtl/>
              </w:rPr>
              <w:t>نطاق العمل المرحلة الأولى</w:t>
            </w:r>
            <w:r w:rsidR="003F0436">
              <w:rPr>
                <w:webHidden/>
                <w:rtl/>
              </w:rPr>
              <w:tab/>
            </w:r>
            <w:r w:rsidR="003F0436">
              <w:rPr>
                <w:webHidden/>
                <w:rtl/>
              </w:rPr>
              <w:fldChar w:fldCharType="begin"/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</w:rPr>
              <w:instrText>PAGEREF</w:instrText>
            </w:r>
            <w:r w:rsidR="003F0436">
              <w:rPr>
                <w:webHidden/>
                <w:rtl/>
              </w:rPr>
              <w:instrText xml:space="preserve"> _</w:instrText>
            </w:r>
            <w:r w:rsidR="003F0436">
              <w:rPr>
                <w:webHidden/>
              </w:rPr>
              <w:instrText>Toc60130908 \h</w:instrText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  <w:rtl/>
              </w:rPr>
            </w:r>
            <w:r w:rsidR="003F0436">
              <w:rPr>
                <w:webHidden/>
                <w:rtl/>
              </w:rPr>
              <w:fldChar w:fldCharType="separate"/>
            </w:r>
            <w:r w:rsidR="003F0436">
              <w:rPr>
                <w:webHidden/>
                <w:rtl/>
              </w:rPr>
              <w:t>3</w:t>
            </w:r>
            <w:r w:rsidR="003F0436">
              <w:rPr>
                <w:webHidden/>
                <w:rtl/>
              </w:rPr>
              <w:fldChar w:fldCharType="end"/>
            </w:r>
          </w:hyperlink>
        </w:p>
        <w:p w14:paraId="347ED99C" w14:textId="0DE6DE57" w:rsidR="003F0436" w:rsidRDefault="00006E85">
          <w:pPr>
            <w:pStyle w:val="TOC1"/>
            <w:bidi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rtl/>
              <w:lang w:val="en-US" w:eastAsia="en-US"/>
            </w:rPr>
          </w:pPr>
          <w:hyperlink w:anchor="_Toc60130909" w:history="1">
            <w:r w:rsidR="003F0436" w:rsidRPr="00513FD9">
              <w:rPr>
                <w:rStyle w:val="Hyperlink"/>
                <w:rFonts w:eastAsiaTheme="majorEastAsia"/>
                <w:rtl/>
              </w:rPr>
              <w:t>5.</w:t>
            </w:r>
            <w:r w:rsidR="003F0436"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rtl/>
                <w:lang w:val="en-US" w:eastAsia="en-US"/>
              </w:rPr>
              <w:tab/>
            </w:r>
            <w:r w:rsidR="003F0436" w:rsidRPr="00513FD9">
              <w:rPr>
                <w:rStyle w:val="Hyperlink"/>
                <w:rFonts w:eastAsiaTheme="majorEastAsia"/>
                <w:rtl/>
              </w:rPr>
              <w:t>نطاق العمل المرحلة الثانية</w:t>
            </w:r>
            <w:r w:rsidR="003F0436">
              <w:rPr>
                <w:webHidden/>
                <w:rtl/>
              </w:rPr>
              <w:tab/>
            </w:r>
            <w:r w:rsidR="003F0436">
              <w:rPr>
                <w:webHidden/>
                <w:rtl/>
              </w:rPr>
              <w:fldChar w:fldCharType="begin"/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</w:rPr>
              <w:instrText>PAGEREF</w:instrText>
            </w:r>
            <w:r w:rsidR="003F0436">
              <w:rPr>
                <w:webHidden/>
                <w:rtl/>
              </w:rPr>
              <w:instrText xml:space="preserve"> _</w:instrText>
            </w:r>
            <w:r w:rsidR="003F0436">
              <w:rPr>
                <w:webHidden/>
              </w:rPr>
              <w:instrText>Toc60130909 \h</w:instrText>
            </w:r>
            <w:r w:rsidR="003F0436">
              <w:rPr>
                <w:webHidden/>
                <w:rtl/>
              </w:rPr>
              <w:instrText xml:space="preserve"> </w:instrText>
            </w:r>
            <w:r w:rsidR="003F0436">
              <w:rPr>
                <w:webHidden/>
                <w:rtl/>
              </w:rPr>
            </w:r>
            <w:r w:rsidR="003F0436">
              <w:rPr>
                <w:webHidden/>
                <w:rtl/>
              </w:rPr>
              <w:fldChar w:fldCharType="separate"/>
            </w:r>
            <w:r w:rsidR="003F0436">
              <w:rPr>
                <w:webHidden/>
                <w:rtl/>
              </w:rPr>
              <w:t>3</w:t>
            </w:r>
            <w:r w:rsidR="003F0436">
              <w:rPr>
                <w:webHidden/>
                <w:rtl/>
              </w:rPr>
              <w:fldChar w:fldCharType="end"/>
            </w:r>
          </w:hyperlink>
        </w:p>
        <w:p w14:paraId="26562A7A" w14:textId="016EF8D0" w:rsidR="00017F0B" w:rsidRPr="000D0062" w:rsidRDefault="00017F0B" w:rsidP="000D0062">
          <w:pPr>
            <w:spacing w:line="276" w:lineRule="auto"/>
            <w:ind w:left="567"/>
            <w:jc w:val="left"/>
            <w:rPr>
              <w:rStyle w:val="Hyperlink"/>
              <w:rFonts w:ascii="HelveticaNeueLT Arabic 45 Light" w:eastAsiaTheme="majorEastAsia" w:hAnsi="HelveticaNeueLT Arabic 45 Light" w:cs="HelveticaNeueLT Arabic 45 Light"/>
              <w:noProof/>
              <w:sz w:val="24"/>
              <w:szCs w:val="24"/>
              <w:rtl/>
            </w:rPr>
          </w:pPr>
          <w:r w:rsidRPr="000D0062">
            <w:rPr>
              <w:rStyle w:val="Hyperlink"/>
              <w:rFonts w:ascii="HelveticaNeueLT Arabic 45 Light" w:eastAsiaTheme="majorEastAsia" w:hAnsi="HelveticaNeueLT Arabic 45 Light" w:cs="HelveticaNeueLT Arabic 45 Light"/>
              <w:sz w:val="24"/>
              <w:szCs w:val="24"/>
            </w:rPr>
            <w:fldChar w:fldCharType="end"/>
          </w:r>
        </w:p>
      </w:sdtContent>
    </w:sdt>
    <w:p w14:paraId="52A83FAB" w14:textId="77777777" w:rsidR="00017F0B" w:rsidRPr="000D0062" w:rsidRDefault="00017F0B" w:rsidP="000D0062">
      <w:pPr>
        <w:spacing w:after="0" w:line="276" w:lineRule="auto"/>
        <w:jc w:val="left"/>
        <w:rPr>
          <w:rFonts w:ascii="HelveticaNeueLT Arabic 45 Light" w:eastAsiaTheme="majorEastAsia" w:hAnsi="HelveticaNeueLT Arabic 45 Light" w:cs="HelveticaNeueLT Arabic 45 Light"/>
          <w:b/>
          <w:bCs/>
          <w:color w:val="009999"/>
          <w:sz w:val="24"/>
          <w:szCs w:val="24"/>
          <w:lang w:val="en-US"/>
        </w:rPr>
      </w:pPr>
    </w:p>
    <w:p w14:paraId="1B9F698D" w14:textId="77777777" w:rsidR="00017F0B" w:rsidRPr="000D0062" w:rsidRDefault="00017F0B" w:rsidP="000D0062">
      <w:p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rtl/>
          <w:lang w:val="en-US"/>
        </w:rPr>
      </w:pPr>
    </w:p>
    <w:p w14:paraId="6BE55248" w14:textId="091C10A9" w:rsidR="008D3BCC" w:rsidRPr="008D3BCC" w:rsidRDefault="00017F0B" w:rsidP="008D3BCC">
      <w:p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rtl/>
        </w:rPr>
      </w:pPr>
      <w:r w:rsidRPr="000D0062">
        <w:rPr>
          <w:rFonts w:ascii="HelveticaNeueLT Arabic 45 Light" w:hAnsi="HelveticaNeueLT Arabic 45 Light" w:cs="HelveticaNeueLT Arabic 45 Light"/>
          <w:sz w:val="24"/>
          <w:szCs w:val="24"/>
          <w:rtl/>
          <w:lang w:val="en-US"/>
        </w:rPr>
        <w:br w:type="page"/>
      </w:r>
    </w:p>
    <w:p w14:paraId="7B59605D" w14:textId="77777777" w:rsidR="00F20782" w:rsidRDefault="00F20782" w:rsidP="00F20782">
      <w:pPr>
        <w:pStyle w:val="Heading1"/>
        <w:numPr>
          <w:ilvl w:val="0"/>
          <w:numId w:val="24"/>
        </w:numPr>
      </w:pPr>
      <w:bookmarkStart w:id="3" w:name="_Toc51676789"/>
      <w:bookmarkStart w:id="4" w:name="_Toc60130905"/>
      <w:r>
        <w:rPr>
          <w:rFonts w:hint="cs"/>
          <w:rtl/>
        </w:rPr>
        <w:lastRenderedPageBreak/>
        <w:t>تعريف بالنظام</w:t>
      </w:r>
      <w:bookmarkEnd w:id="3"/>
      <w:bookmarkEnd w:id="4"/>
    </w:p>
    <w:p w14:paraId="67E6B5A3" w14:textId="4D9F7CB2" w:rsidR="00F20782" w:rsidRPr="006269D7" w:rsidRDefault="007C46B2" w:rsidP="00006E85">
      <w:pPr>
        <w:pStyle w:val="ListParagraph"/>
        <w:numPr>
          <w:ilvl w:val="0"/>
          <w:numId w:val="25"/>
        </w:num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highlight w:val="yellow"/>
        </w:rPr>
      </w:pPr>
      <w:r w:rsidRPr="006269D7">
        <w:rPr>
          <w:rFonts w:ascii="HelveticaNeueLT Arabic 45 Light" w:hAnsi="HelveticaNeueLT Arabic 45 Light" w:cs="HelveticaNeueLT Arabic 45 Light"/>
          <w:sz w:val="24"/>
          <w:szCs w:val="24"/>
          <w:highlight w:val="yellow"/>
          <w:rtl/>
        </w:rPr>
        <w:t xml:space="preserve">سعياً من </w:t>
      </w:r>
      <w:r w:rsidR="00006E85">
        <w:rPr>
          <w:rFonts w:ascii="HelveticaNeueLT Arabic 45 Light" w:hAnsi="HelveticaNeueLT Arabic 45 Light" w:cs="HelveticaNeueLT Arabic 45 Light"/>
          <w:sz w:val="24"/>
          <w:szCs w:val="24"/>
          <w:highlight w:val="yellow"/>
          <w:lang w:val="en-US"/>
        </w:rPr>
        <w:t xml:space="preserve"> </w:t>
      </w:r>
      <w:bookmarkStart w:id="5" w:name="_GoBack"/>
      <w:bookmarkEnd w:id="5"/>
      <w:r w:rsidRPr="006269D7">
        <w:rPr>
          <w:rFonts w:ascii="HelveticaNeueLT Arabic 45 Light" w:hAnsi="HelveticaNeueLT Arabic 45 Light" w:cs="HelveticaNeueLT Arabic 45 Light"/>
          <w:sz w:val="24"/>
          <w:szCs w:val="24"/>
          <w:highlight w:val="yellow"/>
          <w:rtl/>
        </w:rPr>
        <w:t xml:space="preserve"> </w:t>
      </w:r>
      <w:r w:rsidR="003F0436" w:rsidRPr="006269D7">
        <w:rPr>
          <w:rFonts w:ascii="HelveticaNeueLT Arabic 45 Light" w:hAnsi="HelveticaNeueLT Arabic 45 Light" w:cs="HelveticaNeueLT Arabic 45 Light" w:hint="cs"/>
          <w:sz w:val="24"/>
          <w:szCs w:val="24"/>
          <w:highlight w:val="yellow"/>
          <w:rtl/>
        </w:rPr>
        <w:t>.......</w:t>
      </w:r>
    </w:p>
    <w:p w14:paraId="0AD58534" w14:textId="77777777" w:rsidR="005473BE" w:rsidRPr="005473BE" w:rsidRDefault="005473BE" w:rsidP="005473BE">
      <w:p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rtl/>
        </w:rPr>
      </w:pPr>
    </w:p>
    <w:p w14:paraId="18D32D4C" w14:textId="77777777" w:rsidR="00F20782" w:rsidRDefault="00F20782" w:rsidP="00F20782">
      <w:pPr>
        <w:pStyle w:val="Heading1"/>
        <w:numPr>
          <w:ilvl w:val="0"/>
          <w:numId w:val="24"/>
        </w:numPr>
        <w:rPr>
          <w:rtl/>
        </w:rPr>
      </w:pPr>
      <w:bookmarkStart w:id="6" w:name="_Toc51676790"/>
      <w:bookmarkStart w:id="7" w:name="_Toc60130906"/>
      <w:r>
        <w:rPr>
          <w:rFonts w:hint="cs"/>
          <w:rtl/>
        </w:rPr>
        <w:t>أهداف النظام</w:t>
      </w:r>
      <w:bookmarkEnd w:id="6"/>
      <w:bookmarkEnd w:id="7"/>
    </w:p>
    <w:p w14:paraId="00E63132" w14:textId="77777777" w:rsidR="007C46B2" w:rsidRPr="003F0436" w:rsidRDefault="007C46B2" w:rsidP="007C46B2">
      <w:pPr>
        <w:numPr>
          <w:ilvl w:val="0"/>
          <w:numId w:val="26"/>
        </w:num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highlight w:val="yellow"/>
        </w:rPr>
      </w:pPr>
      <w:r w:rsidRPr="003F0436">
        <w:rPr>
          <w:rFonts w:ascii="HelveticaNeueLT Arabic 45 Light" w:hAnsi="HelveticaNeueLT Arabic 45 Light" w:cs="HelveticaNeueLT Arabic 45 Light"/>
          <w:sz w:val="24"/>
          <w:szCs w:val="24"/>
          <w:highlight w:val="yellow"/>
          <w:rtl/>
        </w:rPr>
        <w:t>الاستثمار الأمثل لراس المال البشري بمنظومة التعليم والمحافظة على الكفاءات.</w:t>
      </w:r>
    </w:p>
    <w:p w14:paraId="19FA09E2" w14:textId="77777777" w:rsidR="007C46B2" w:rsidRPr="003F0436" w:rsidRDefault="007C46B2" w:rsidP="007C46B2">
      <w:pPr>
        <w:numPr>
          <w:ilvl w:val="0"/>
          <w:numId w:val="26"/>
        </w:num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highlight w:val="yellow"/>
        </w:rPr>
      </w:pPr>
      <w:r w:rsidRPr="003F0436">
        <w:rPr>
          <w:rFonts w:ascii="HelveticaNeueLT Arabic 45 Light" w:hAnsi="HelveticaNeueLT Arabic 45 Light" w:cs="HelveticaNeueLT Arabic 45 Light"/>
          <w:sz w:val="24"/>
          <w:szCs w:val="24"/>
          <w:highlight w:val="yellow"/>
          <w:rtl/>
        </w:rPr>
        <w:t>التعرف على القيادات الواعدة وتنميتها وإعدادها كصف ثانٍ من القيادات.</w:t>
      </w:r>
    </w:p>
    <w:p w14:paraId="2859D7DB" w14:textId="77777777" w:rsidR="007C46B2" w:rsidRPr="003F0436" w:rsidRDefault="007C46B2" w:rsidP="007C46B2">
      <w:pPr>
        <w:numPr>
          <w:ilvl w:val="0"/>
          <w:numId w:val="26"/>
        </w:num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highlight w:val="yellow"/>
        </w:rPr>
      </w:pPr>
      <w:r w:rsidRPr="003F0436">
        <w:rPr>
          <w:rFonts w:ascii="HelveticaNeueLT Arabic 45 Light" w:hAnsi="HelveticaNeueLT Arabic 45 Light" w:cs="HelveticaNeueLT Arabic 45 Light"/>
          <w:sz w:val="24"/>
          <w:szCs w:val="24"/>
          <w:highlight w:val="yellow"/>
          <w:rtl/>
        </w:rPr>
        <w:t>إتاحة الفرصة للراغبين بالترشح على الوظائف القيادية من خارج منظومة التعليم.</w:t>
      </w:r>
    </w:p>
    <w:p w14:paraId="45404A1E" w14:textId="77777777" w:rsidR="00F20782" w:rsidRPr="007C46B2" w:rsidRDefault="00F20782" w:rsidP="00F20782">
      <w:pPr>
        <w:spacing w:line="276" w:lineRule="auto"/>
        <w:jc w:val="left"/>
        <w:rPr>
          <w:rFonts w:ascii="HelveticaNeueLT Arabic 45 Light" w:hAnsi="HelveticaNeueLT Arabic 45 Light" w:cs="HelveticaNeueLT Arabic 45 Light"/>
          <w:sz w:val="24"/>
          <w:szCs w:val="24"/>
        </w:rPr>
      </w:pPr>
    </w:p>
    <w:p w14:paraId="4E6848AC" w14:textId="77777777" w:rsidR="00F20782" w:rsidRDefault="00F20782" w:rsidP="00F20782">
      <w:pPr>
        <w:pStyle w:val="Heading1"/>
        <w:numPr>
          <w:ilvl w:val="0"/>
          <w:numId w:val="24"/>
        </w:numPr>
        <w:rPr>
          <w:rtl/>
        </w:rPr>
      </w:pPr>
      <w:bookmarkStart w:id="8" w:name="_Toc51676791"/>
      <w:bookmarkStart w:id="9" w:name="_Toc60130907"/>
      <w:r>
        <w:rPr>
          <w:rFonts w:hint="cs"/>
          <w:rtl/>
        </w:rPr>
        <w:t>الشرائح المستهدفة</w:t>
      </w:r>
      <w:bookmarkEnd w:id="8"/>
      <w:bookmarkEnd w:id="9"/>
    </w:p>
    <w:p w14:paraId="1B888D67" w14:textId="77777777" w:rsidR="007C46B2" w:rsidRPr="003F0436" w:rsidRDefault="007C46B2" w:rsidP="007C46B2">
      <w:pPr>
        <w:pStyle w:val="ListParagraph"/>
        <w:numPr>
          <w:ilvl w:val="0"/>
          <w:numId w:val="25"/>
        </w:num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highlight w:val="yellow"/>
        </w:rPr>
      </w:pPr>
      <w:r w:rsidRPr="003F0436">
        <w:rPr>
          <w:rFonts w:ascii="HelveticaNeueLT Arabic 45 Light" w:hAnsi="HelveticaNeueLT Arabic 45 Light" w:cs="HelveticaNeueLT Arabic 45 Light" w:hint="cs"/>
          <w:sz w:val="24"/>
          <w:szCs w:val="24"/>
          <w:highlight w:val="yellow"/>
          <w:rtl/>
        </w:rPr>
        <w:t>القيادات الرجالية والنسائية.</w:t>
      </w:r>
    </w:p>
    <w:p w14:paraId="60A55BE4" w14:textId="77777777" w:rsidR="007C46B2" w:rsidRPr="003F0436" w:rsidRDefault="007C46B2" w:rsidP="007C46B2">
      <w:pPr>
        <w:pStyle w:val="ListParagraph"/>
        <w:numPr>
          <w:ilvl w:val="0"/>
          <w:numId w:val="25"/>
        </w:num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highlight w:val="yellow"/>
        </w:rPr>
      </w:pPr>
      <w:r w:rsidRPr="003F0436">
        <w:rPr>
          <w:rFonts w:ascii="HelveticaNeueLT Arabic 45 Light" w:hAnsi="HelveticaNeueLT Arabic 45 Light" w:cs="HelveticaNeueLT Arabic 45 Light" w:hint="cs"/>
          <w:sz w:val="24"/>
          <w:szCs w:val="24"/>
          <w:highlight w:val="yellow"/>
          <w:rtl/>
        </w:rPr>
        <w:t>منسوبو التعليم من شاغلي الوظائف التعليمية والإدارية.</w:t>
      </w:r>
    </w:p>
    <w:p w14:paraId="42C331DD" w14:textId="77777777" w:rsidR="007C46B2" w:rsidRPr="003F0436" w:rsidRDefault="007C46B2" w:rsidP="007C46B2">
      <w:pPr>
        <w:pStyle w:val="ListParagraph"/>
        <w:numPr>
          <w:ilvl w:val="0"/>
          <w:numId w:val="25"/>
        </w:numPr>
        <w:spacing w:line="276" w:lineRule="auto"/>
        <w:rPr>
          <w:rFonts w:ascii="HelveticaNeueLT Arabic 45 Light" w:hAnsi="HelveticaNeueLT Arabic 45 Light" w:cs="HelveticaNeueLT Arabic 45 Light"/>
          <w:sz w:val="24"/>
          <w:szCs w:val="24"/>
          <w:highlight w:val="yellow"/>
        </w:rPr>
      </w:pPr>
      <w:r w:rsidRPr="003F0436">
        <w:rPr>
          <w:rFonts w:ascii="HelveticaNeueLT Arabic 45 Light" w:hAnsi="HelveticaNeueLT Arabic 45 Light" w:cs="HelveticaNeueLT Arabic 45 Light" w:hint="cs"/>
          <w:sz w:val="24"/>
          <w:szCs w:val="24"/>
          <w:highlight w:val="yellow"/>
          <w:rtl/>
        </w:rPr>
        <w:t>منسوبو الجامعات وغيرها من الجهات في القطاعين الحكومي والأهلي.</w:t>
      </w:r>
    </w:p>
    <w:p w14:paraId="526BE0DC" w14:textId="77777777" w:rsidR="00F20782" w:rsidRDefault="00F20782">
      <w:pPr>
        <w:bidi w:val="0"/>
        <w:spacing w:after="160" w:line="259" w:lineRule="auto"/>
        <w:jc w:val="left"/>
        <w:rPr>
          <w:rFonts w:ascii="HelveticaNeueLT Arabic 45 Light" w:eastAsiaTheme="majorEastAsia" w:hAnsi="HelveticaNeueLT Arabic 45 Light" w:cs="HelveticaNeueLT Arabic 45 Light"/>
          <w:b/>
          <w:bCs/>
          <w:color w:val="1A7992"/>
          <w:rtl/>
        </w:rPr>
      </w:pPr>
      <w:r>
        <w:rPr>
          <w:rtl/>
        </w:rPr>
        <w:br w:type="page"/>
      </w:r>
    </w:p>
    <w:p w14:paraId="7C775C11" w14:textId="1CBBEB29" w:rsidR="00FC4CF8" w:rsidRDefault="00B4431E" w:rsidP="00CA0B10">
      <w:pPr>
        <w:pStyle w:val="Heading1"/>
        <w:numPr>
          <w:ilvl w:val="0"/>
          <w:numId w:val="14"/>
        </w:numPr>
        <w:rPr>
          <w:rtl/>
        </w:rPr>
      </w:pPr>
      <w:bookmarkStart w:id="10" w:name="_Toc60130908"/>
      <w:r w:rsidRPr="000D0062">
        <w:rPr>
          <w:rtl/>
        </w:rPr>
        <w:lastRenderedPageBreak/>
        <w:t xml:space="preserve">نطاق </w:t>
      </w:r>
      <w:r w:rsidR="00FC4CF8">
        <w:rPr>
          <w:rFonts w:hint="cs"/>
          <w:rtl/>
        </w:rPr>
        <w:t>ال</w:t>
      </w:r>
      <w:r w:rsidRPr="000D0062">
        <w:rPr>
          <w:rtl/>
        </w:rPr>
        <w:t>عمل</w:t>
      </w:r>
      <w:r w:rsidR="004B33BE" w:rsidRPr="000D0062">
        <w:rPr>
          <w:rtl/>
        </w:rPr>
        <w:t xml:space="preserve"> </w:t>
      </w:r>
      <w:r w:rsidR="008D3BCC">
        <w:rPr>
          <w:rFonts w:hint="cs"/>
          <w:rtl/>
        </w:rPr>
        <w:t>المرحلة الأولى</w:t>
      </w:r>
      <w:bookmarkEnd w:id="10"/>
      <w:r w:rsidR="008D3BCC">
        <w:rPr>
          <w:rFonts w:hint="cs"/>
          <w:rtl/>
        </w:rPr>
        <w:t xml:space="preserve"> </w:t>
      </w:r>
    </w:p>
    <w:p w14:paraId="3BD8D867" w14:textId="71733661" w:rsidR="003A0033" w:rsidRDefault="003A0033" w:rsidP="003F0436">
      <w:pPr>
        <w:spacing w:after="160" w:line="259" w:lineRule="auto"/>
        <w:jc w:val="left"/>
        <w:rPr>
          <w:rFonts w:ascii="HelveticaNeueLT Arabic 45 Light" w:eastAsiaTheme="majorEastAsia" w:hAnsi="HelveticaNeueLT Arabic 45 Light" w:cs="HelveticaNeueLT Arabic 45 Light"/>
          <w:b/>
          <w:bCs/>
          <w:color w:val="1A7992"/>
          <w:rtl/>
          <w:lang w:val="en-GB"/>
        </w:rPr>
      </w:pPr>
    </w:p>
    <w:p w14:paraId="1C3C0F5C" w14:textId="5ECBF924" w:rsidR="008D3BCC" w:rsidRDefault="008D3BCC" w:rsidP="003F0436">
      <w:pPr>
        <w:pStyle w:val="Heading1"/>
        <w:numPr>
          <w:ilvl w:val="0"/>
          <w:numId w:val="14"/>
        </w:numPr>
        <w:rPr>
          <w:rtl/>
        </w:rPr>
      </w:pPr>
      <w:bookmarkStart w:id="11" w:name="_Toc60130909"/>
      <w:r w:rsidRPr="000D0062">
        <w:rPr>
          <w:rtl/>
        </w:rPr>
        <w:t xml:space="preserve">نطاق </w:t>
      </w:r>
      <w:r>
        <w:rPr>
          <w:rFonts w:hint="cs"/>
          <w:rtl/>
        </w:rPr>
        <w:t>ال</w:t>
      </w:r>
      <w:r w:rsidRPr="000D0062">
        <w:rPr>
          <w:rtl/>
        </w:rPr>
        <w:t xml:space="preserve">عمل </w:t>
      </w:r>
      <w:r>
        <w:rPr>
          <w:rFonts w:hint="cs"/>
          <w:rtl/>
        </w:rPr>
        <w:t xml:space="preserve">المرحلة </w:t>
      </w:r>
      <w:r w:rsidR="00F468B5">
        <w:rPr>
          <w:rFonts w:hint="cs"/>
          <w:rtl/>
        </w:rPr>
        <w:t>الثانية</w:t>
      </w:r>
      <w:bookmarkEnd w:id="11"/>
      <w:r>
        <w:rPr>
          <w:rFonts w:hint="cs"/>
          <w:rtl/>
        </w:rPr>
        <w:t xml:space="preserve"> </w:t>
      </w:r>
    </w:p>
    <w:sectPr w:rsidR="008D3BCC" w:rsidSect="005B7889">
      <w:headerReference w:type="default" r:id="rId13"/>
      <w:footerReference w:type="default" r:id="rId14"/>
      <w:pgSz w:w="12240" w:h="15840"/>
      <w:pgMar w:top="1712" w:right="1440" w:bottom="1440" w:left="1440" w:header="448" w:footer="45" w:gutter="0"/>
      <w:pgNumType w:start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57D83" w14:textId="77777777" w:rsidR="00C3478D" w:rsidRDefault="00C3478D" w:rsidP="00FC1525">
      <w:pPr>
        <w:spacing w:after="0" w:line="240" w:lineRule="auto"/>
      </w:pPr>
      <w:r>
        <w:separator/>
      </w:r>
    </w:p>
  </w:endnote>
  <w:endnote w:type="continuationSeparator" w:id="0">
    <w:p w14:paraId="7FB503D5" w14:textId="77777777" w:rsidR="00C3478D" w:rsidRDefault="00C3478D" w:rsidP="00FC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NeueLT Arabic 45 Light">
    <w:altName w:val="Arial"/>
    <w:charset w:val="00"/>
    <w:family w:val="swiss"/>
    <w:pitch w:val="variable"/>
    <w:sig w:usb0="00000000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 SS Two Medium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HelveticaNeueLT Arabic 55 Roman">
    <w:altName w:val="Arial"/>
    <w:charset w:val="00"/>
    <w:family w:val="swiss"/>
    <w:pitch w:val="variable"/>
    <w:sig w:usb0="00000000" w:usb1="C000A04A" w:usb2="00000008" w:usb3="00000000" w:csb0="00000041" w:csb1="00000000"/>
  </w:font>
  <w:font w:name="GE SS Two Light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2A045" w14:textId="4D237A76" w:rsidR="00793B5C" w:rsidRPr="005B15FB" w:rsidRDefault="00793B5C" w:rsidP="005B15FB">
    <w:pPr>
      <w:pStyle w:val="Footer"/>
      <w:jc w:val="left"/>
      <w:rPr>
        <w:sz w:val="20"/>
        <w:szCs w:val="20"/>
      </w:rPr>
    </w:pPr>
    <w:r w:rsidRPr="005B15FB">
      <w:rPr>
        <w:sz w:val="20"/>
        <w:szCs w:val="20"/>
      </w:rPr>
      <w:fldChar w:fldCharType="begin"/>
    </w:r>
    <w:r w:rsidRPr="005B15FB">
      <w:rPr>
        <w:sz w:val="20"/>
        <w:szCs w:val="20"/>
      </w:rPr>
      <w:instrText xml:space="preserve"> PAGE  \* Arabic  \* MERGEFORMAT </w:instrText>
    </w:r>
    <w:r w:rsidRPr="005B15FB">
      <w:rPr>
        <w:sz w:val="20"/>
        <w:szCs w:val="20"/>
      </w:rPr>
      <w:fldChar w:fldCharType="separate"/>
    </w:r>
    <w:r w:rsidR="00006E85">
      <w:rPr>
        <w:noProof/>
        <w:sz w:val="20"/>
        <w:szCs w:val="20"/>
      </w:rPr>
      <w:t>2</w:t>
    </w:r>
    <w:r w:rsidRPr="005B15FB">
      <w:rPr>
        <w:sz w:val="20"/>
        <w:szCs w:val="20"/>
      </w:rPr>
      <w:fldChar w:fldCharType="end"/>
    </w:r>
    <w:r w:rsidRPr="005B15FB">
      <w:rPr>
        <w:sz w:val="20"/>
        <w:szCs w:val="20"/>
      </w:rPr>
      <w:t xml:space="preserve"> </w:t>
    </w:r>
    <w:r>
      <w:rPr>
        <w:rFonts w:hint="cs"/>
        <w:sz w:val="20"/>
        <w:szCs w:val="20"/>
        <w:rtl/>
      </w:rPr>
      <w:t>/</w:t>
    </w:r>
    <w:r w:rsidRPr="005B15FB">
      <w:rPr>
        <w:sz w:val="20"/>
        <w:szCs w:val="20"/>
      </w:rPr>
      <w:t xml:space="preserve"> </w:t>
    </w:r>
    <w:r w:rsidRPr="005B15FB">
      <w:rPr>
        <w:sz w:val="20"/>
        <w:szCs w:val="20"/>
      </w:rPr>
      <w:fldChar w:fldCharType="begin"/>
    </w:r>
    <w:r w:rsidRPr="005B15FB">
      <w:rPr>
        <w:sz w:val="20"/>
        <w:szCs w:val="20"/>
      </w:rPr>
      <w:instrText xml:space="preserve"> NUMPAGES  \* Arabic  \* MERGEFORMAT </w:instrText>
    </w:r>
    <w:r w:rsidRPr="005B15FB">
      <w:rPr>
        <w:sz w:val="20"/>
        <w:szCs w:val="20"/>
      </w:rPr>
      <w:fldChar w:fldCharType="separate"/>
    </w:r>
    <w:r w:rsidR="00006E85">
      <w:rPr>
        <w:noProof/>
        <w:sz w:val="20"/>
        <w:szCs w:val="20"/>
      </w:rPr>
      <w:t>3</w:t>
    </w:r>
    <w:r w:rsidRPr="005B15FB">
      <w:rPr>
        <w:sz w:val="20"/>
        <w:szCs w:val="20"/>
      </w:rPr>
      <w:fldChar w:fldCharType="end"/>
    </w:r>
  </w:p>
  <w:p w14:paraId="6A6C8446" w14:textId="77777777" w:rsidR="00793B5C" w:rsidRDefault="00793B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4D74D" w14:textId="77777777" w:rsidR="00C3478D" w:rsidRDefault="00C3478D" w:rsidP="00FC1525">
      <w:pPr>
        <w:spacing w:after="0" w:line="240" w:lineRule="auto"/>
      </w:pPr>
      <w:r>
        <w:separator/>
      </w:r>
    </w:p>
  </w:footnote>
  <w:footnote w:type="continuationSeparator" w:id="0">
    <w:p w14:paraId="707866ED" w14:textId="77777777" w:rsidR="00C3478D" w:rsidRDefault="00C3478D" w:rsidP="00FC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E5B99" w14:textId="6D21C19A" w:rsidR="00793B5C" w:rsidRPr="00A35BF6" w:rsidRDefault="00793B5C" w:rsidP="00071CDE">
    <w:pPr>
      <w:pStyle w:val="Header"/>
      <w:ind w:left="1440"/>
      <w:rPr>
        <w:rFonts w:ascii="HelveticaNeueLT Arabic 55 Roman" w:hAnsi="HelveticaNeueLT Arabic 55 Roman" w:cs="HelveticaNeueLT Arabic 55 Roman"/>
        <w:color w:val="34B2A3"/>
        <w:rtl/>
      </w:rPr>
    </w:pPr>
    <w:r w:rsidRPr="006E57EF">
      <w:rPr>
        <w:noProof/>
        <w:color w:val="000000" w:themeColor="text1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4892BA" wp14:editId="430D1E91">
              <wp:simplePos x="0" y="0"/>
              <wp:positionH relativeFrom="column">
                <wp:posOffset>5140960</wp:posOffset>
              </wp:positionH>
              <wp:positionV relativeFrom="paragraph">
                <wp:posOffset>-182753</wp:posOffset>
              </wp:positionV>
              <wp:extent cx="45085" cy="676275"/>
              <wp:effectExtent l="0" t="0" r="0" b="9525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085" cy="676275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67D34A" id="Rounded Rectangle 7" o:spid="_x0000_s1026" style="position:absolute;margin-left:404.8pt;margin-top:-14.4pt;width:3.55pt;height:5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" fillcolor="#f2f2f2 [3052]" stroked="f" strokeweight="1pt">
              <v:stroke joinstyle="miter"/>
            </v:roundrect>
          </w:pict>
        </mc:Fallback>
      </mc:AlternateContent>
    </w:r>
    <w:r w:rsidRPr="006E57EF">
      <w:rPr>
        <w:rtl/>
      </w:rPr>
      <w:t xml:space="preserve"> </w:t>
    </w:r>
    <w:r w:rsidRPr="00A35BF6">
      <w:rPr>
        <w:rFonts w:ascii="HelveticaNeueLT Arabic 55 Roman" w:hAnsi="HelveticaNeueLT Arabic 55 Roman" w:cs="HelveticaNeueLT Arabic 55 Roman"/>
        <w:noProof/>
        <w:color w:val="000000" w:themeColor="text1"/>
        <w:rtl/>
        <w:lang w:val="en-GB" w:eastAsia="en-GB"/>
      </w:rPr>
      <w:t xml:space="preserve">نطاق </w:t>
    </w:r>
    <w:r w:rsidR="00460DB5">
      <w:rPr>
        <w:rFonts w:ascii="HelveticaNeueLT Arabic 55 Roman" w:hAnsi="HelveticaNeueLT Arabic 55 Roman" w:cs="HelveticaNeueLT Arabic 55 Roman" w:hint="cs"/>
        <w:noProof/>
        <w:color w:val="000000" w:themeColor="text1"/>
        <w:rtl/>
        <w:lang w:val="en-GB" w:eastAsia="en-GB"/>
      </w:rPr>
      <w:t>العمل &lt;&lt;اسم المشروع&gt;&gt;</w:t>
    </w:r>
  </w:p>
  <w:p w14:paraId="5EC6D286" w14:textId="77777777" w:rsidR="00793B5C" w:rsidRPr="00F25533" w:rsidRDefault="00793B5C" w:rsidP="0011424F">
    <w:pPr>
      <w:pStyle w:val="Header"/>
      <w:rPr>
        <w:rFonts w:cs="GE SS Two Light"/>
        <w:color w:val="1A799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591"/>
    <w:multiLevelType w:val="multilevel"/>
    <w:tmpl w:val="3BC204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ar-S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AD519B"/>
    <w:multiLevelType w:val="multilevel"/>
    <w:tmpl w:val="68B0AAC8"/>
    <w:numStyleLink w:val="StyleMultiListHeading1NoNumbers"/>
  </w:abstractNum>
  <w:abstractNum w:abstractNumId="2">
    <w:nsid w:val="0551142A"/>
    <w:multiLevelType w:val="hybridMultilevel"/>
    <w:tmpl w:val="8CD6562A"/>
    <w:lvl w:ilvl="0" w:tplc="0CE0355E">
      <w:start w:val="1"/>
      <w:numFmt w:val="bullet"/>
      <w:pStyle w:val="Heading3"/>
      <w:lvlText w:val="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cs="Wingdings" w:hint="default"/>
      </w:rPr>
    </w:lvl>
  </w:abstractNum>
  <w:abstractNum w:abstractNumId="3">
    <w:nsid w:val="05AB25BD"/>
    <w:multiLevelType w:val="multilevel"/>
    <w:tmpl w:val="A942E596"/>
    <w:styleLink w:val="StyleMultiListHeading4NoAlphabetic"/>
    <w:lvl w:ilvl="0">
      <w:start w:val="1"/>
      <w:numFmt w:val="arabicAbjad"/>
      <w:lvlText w:val="%1-"/>
      <w:lvlJc w:val="left"/>
      <w:pPr>
        <w:tabs>
          <w:tab w:val="num" w:pos="3118"/>
        </w:tabs>
        <w:ind w:left="3118" w:hanging="567"/>
      </w:pPr>
      <w:rPr>
        <w:rFonts w:hint="default"/>
      </w:rPr>
    </w:lvl>
    <w:lvl w:ilvl="1">
      <w:start w:val="1"/>
      <w:numFmt w:val="decimal"/>
      <w:lvlText w:val="%1. %2-"/>
      <w:lvlJc w:val="left"/>
      <w:pPr>
        <w:tabs>
          <w:tab w:val="num" w:pos="3968"/>
        </w:tabs>
        <w:ind w:left="3968" w:hanging="85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5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3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14" w:hanging="360"/>
      </w:pPr>
      <w:rPr>
        <w:rFonts w:hint="default"/>
      </w:rPr>
    </w:lvl>
  </w:abstractNum>
  <w:abstractNum w:abstractNumId="4">
    <w:nsid w:val="0A5E7863"/>
    <w:multiLevelType w:val="hybridMultilevel"/>
    <w:tmpl w:val="1A90599C"/>
    <w:lvl w:ilvl="0" w:tplc="73DC362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C2E00"/>
    <w:multiLevelType w:val="multilevel"/>
    <w:tmpl w:val="ED2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96889"/>
    <w:multiLevelType w:val="multilevel"/>
    <w:tmpl w:val="94CAABE2"/>
    <w:numStyleLink w:val="StyleMultiListHeading3NoNumbers"/>
  </w:abstractNum>
  <w:abstractNum w:abstractNumId="7">
    <w:nsid w:val="27366A54"/>
    <w:multiLevelType w:val="multilevel"/>
    <w:tmpl w:val="FA26194C"/>
    <w:styleLink w:val="StyleMultiListTableNoNumbersSmall1"/>
    <w:lvl w:ilvl="0">
      <w:start w:val="1"/>
      <w:numFmt w:val="decimal"/>
      <w:pStyle w:val="StyleHeading4NoNumbers"/>
      <w:lvlText w:val="%1-"/>
      <w:lvlJc w:val="left"/>
      <w:pPr>
        <w:tabs>
          <w:tab w:val="num" w:pos="3544"/>
        </w:tabs>
        <w:ind w:left="3544" w:hanging="567"/>
      </w:pPr>
      <w:rPr>
        <w:rFonts w:hint="default"/>
      </w:rPr>
    </w:lvl>
    <w:lvl w:ilvl="1">
      <w:start w:val="1"/>
      <w:numFmt w:val="decimal"/>
      <w:lvlText w:val="%2.%1-"/>
      <w:lvlJc w:val="left"/>
      <w:pPr>
        <w:tabs>
          <w:tab w:val="num" w:pos="4394"/>
        </w:tabs>
        <w:ind w:left="4394" w:hanging="850"/>
      </w:pPr>
      <w:rPr>
        <w:rFonts w:hint="default"/>
      </w:rPr>
    </w:lvl>
    <w:lvl w:ilvl="2">
      <w:start w:val="1"/>
      <w:numFmt w:val="decimal"/>
      <w:lvlText w:val="%3.%2.%1-"/>
      <w:lvlJc w:val="left"/>
      <w:pPr>
        <w:tabs>
          <w:tab w:val="num" w:pos="5528"/>
        </w:tabs>
        <w:ind w:left="5528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7FF1219"/>
    <w:multiLevelType w:val="multilevel"/>
    <w:tmpl w:val="68B0AAC8"/>
    <w:styleLink w:val="StyleMultiListHeading1NoNumbers"/>
    <w:lvl w:ilvl="0">
      <w:start w:val="1"/>
      <w:numFmt w:val="decimal"/>
      <w:pStyle w:val="StyleHeading1NoNumbers"/>
      <w:lvlText w:val="%1-"/>
      <w:lvlJc w:val="left"/>
      <w:pPr>
        <w:tabs>
          <w:tab w:val="num" w:pos="1276"/>
        </w:tabs>
        <w:ind w:left="1276" w:hanging="567"/>
      </w:pPr>
      <w:rPr>
        <w:rFonts w:ascii="Times New Roman" w:hAnsi="Times New Roman" w:cs="Simplified Arabic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decimal"/>
      <w:lvlText w:val="%2.%1-"/>
      <w:lvlJc w:val="left"/>
      <w:pPr>
        <w:tabs>
          <w:tab w:val="num" w:pos="2126"/>
        </w:tabs>
        <w:ind w:left="2126" w:hanging="850"/>
      </w:pPr>
      <w:rPr>
        <w:rFonts w:ascii="Times New Roman" w:hAnsi="Times New Roman" w:cs="Simplified Arabic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%2.%1-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8E05E33"/>
    <w:multiLevelType w:val="hybridMultilevel"/>
    <w:tmpl w:val="475A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011EF"/>
    <w:multiLevelType w:val="hybridMultilevel"/>
    <w:tmpl w:val="7D9A0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F16B7"/>
    <w:multiLevelType w:val="multilevel"/>
    <w:tmpl w:val="19DA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0F16A0"/>
    <w:multiLevelType w:val="hybridMultilevel"/>
    <w:tmpl w:val="7AA47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7560C5F"/>
    <w:multiLevelType w:val="hybridMultilevel"/>
    <w:tmpl w:val="9120F44A"/>
    <w:lvl w:ilvl="0" w:tplc="7518A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CE6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BCE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60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FA1C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BE8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AE8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C9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63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011773"/>
    <w:multiLevelType w:val="multilevel"/>
    <w:tmpl w:val="FFF62970"/>
    <w:styleLink w:val="StyleMultiListHeading-1-2-3-4-5-Numering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2">
      <w:start w:val="1"/>
      <w:numFmt w:val="decimal"/>
      <w:lvlText w:val="%3.%2.%1.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3">
      <w:start w:val="1"/>
      <w:numFmt w:val="decimal"/>
      <w:lvlText w:val="%4.%3.%2.%1-"/>
      <w:lvlJc w:val="left"/>
      <w:pPr>
        <w:tabs>
          <w:tab w:val="num" w:pos="3544"/>
        </w:tabs>
        <w:ind w:left="3544" w:hanging="1276"/>
      </w:pPr>
      <w:rPr>
        <w:rFonts w:hint="default"/>
      </w:rPr>
    </w:lvl>
    <w:lvl w:ilvl="4">
      <w:start w:val="1"/>
      <w:numFmt w:val="decimal"/>
      <w:lvlText w:val="%5.%4.%3.%2.%1-"/>
      <w:lvlJc w:val="left"/>
      <w:pPr>
        <w:tabs>
          <w:tab w:val="num" w:pos="4536"/>
        </w:tabs>
        <w:ind w:left="4536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5">
    <w:nsid w:val="39C5033F"/>
    <w:multiLevelType w:val="hybridMultilevel"/>
    <w:tmpl w:val="5B6EE9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CB0592"/>
    <w:multiLevelType w:val="multilevel"/>
    <w:tmpl w:val="9AB6CC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CD3746E"/>
    <w:multiLevelType w:val="multilevel"/>
    <w:tmpl w:val="C81A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5D7CF8"/>
    <w:multiLevelType w:val="hybridMultilevel"/>
    <w:tmpl w:val="24AC46AE"/>
    <w:lvl w:ilvl="0" w:tplc="703059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728B5"/>
    <w:multiLevelType w:val="hybridMultilevel"/>
    <w:tmpl w:val="B0EE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E0F85"/>
    <w:multiLevelType w:val="multilevel"/>
    <w:tmpl w:val="94CAABE2"/>
    <w:styleLink w:val="StyleMultiListHeading3NoNumbers"/>
    <w:lvl w:ilvl="0">
      <w:start w:val="1"/>
      <w:numFmt w:val="decimal"/>
      <w:pStyle w:val="StyleHeading3NoNumbers"/>
      <w:lvlText w:val="%1-"/>
      <w:lvlJc w:val="left"/>
      <w:pPr>
        <w:tabs>
          <w:tab w:val="num" w:pos="2727"/>
        </w:tabs>
        <w:ind w:left="2727" w:hanging="567"/>
      </w:pPr>
      <w:rPr>
        <w:rFonts w:hint="default"/>
      </w:rPr>
    </w:lvl>
    <w:lvl w:ilvl="1">
      <w:start w:val="1"/>
      <w:numFmt w:val="decimal"/>
      <w:lvlText w:val="%2.%1-"/>
      <w:lvlJc w:val="left"/>
      <w:pPr>
        <w:tabs>
          <w:tab w:val="num" w:pos="3436"/>
        </w:tabs>
        <w:ind w:left="3436" w:hanging="850"/>
      </w:pPr>
      <w:rPr>
        <w:rFonts w:hint="default"/>
      </w:rPr>
    </w:lvl>
    <w:lvl w:ilvl="2">
      <w:start w:val="1"/>
      <w:numFmt w:val="decimal"/>
      <w:lvlText w:val="%3.%2.%1-"/>
      <w:lvlJc w:val="left"/>
      <w:pPr>
        <w:tabs>
          <w:tab w:val="num" w:pos="3802"/>
        </w:tabs>
        <w:ind w:left="3802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06" w:hanging="360"/>
      </w:pPr>
      <w:rPr>
        <w:rFonts w:hint="default"/>
      </w:rPr>
    </w:lvl>
  </w:abstractNum>
  <w:abstractNum w:abstractNumId="21">
    <w:nsid w:val="71BB540D"/>
    <w:multiLevelType w:val="hybridMultilevel"/>
    <w:tmpl w:val="64C20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8B049F9"/>
    <w:multiLevelType w:val="hybridMultilevel"/>
    <w:tmpl w:val="FAC4CFDC"/>
    <w:lvl w:ilvl="0" w:tplc="C938DDAC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E4FC7"/>
    <w:multiLevelType w:val="multilevel"/>
    <w:tmpl w:val="A86E224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E734B45"/>
    <w:multiLevelType w:val="hybridMultilevel"/>
    <w:tmpl w:val="EC343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3"/>
  </w:num>
  <w:num w:numId="5">
    <w:abstractNumId w:val="8"/>
  </w:num>
  <w:num w:numId="6">
    <w:abstractNumId w:val="1"/>
    <w:lvlOverride w:ilvl="0">
      <w:lvl w:ilvl="0">
        <w:start w:val="1"/>
        <w:numFmt w:val="decimal"/>
        <w:pStyle w:val="StyleHeading1NoNumbers"/>
        <w:lvlText w:val="%1-"/>
        <w:lvlJc w:val="left"/>
        <w:pPr>
          <w:tabs>
            <w:tab w:val="num" w:pos="1276"/>
          </w:tabs>
          <w:ind w:left="1276" w:hanging="567"/>
        </w:pPr>
        <w:rPr>
          <w:rFonts w:ascii="Times New Roman" w:hAnsi="Times New Roman" w:cs="Simplified Arabic" w:hint="default"/>
          <w:b w:val="0"/>
          <w:bCs w:val="0"/>
          <w:i w:val="0"/>
          <w:iCs w:val="0"/>
          <w:sz w:val="24"/>
          <w:szCs w:val="24"/>
        </w:rPr>
      </w:lvl>
    </w:lvlOverride>
    <w:lvlOverride w:ilvl="1">
      <w:lvl w:ilvl="1">
        <w:start w:val="1"/>
        <w:numFmt w:val="decimal"/>
        <w:lvlText w:val="%2.%1-"/>
        <w:lvlJc w:val="left"/>
        <w:pPr>
          <w:tabs>
            <w:tab w:val="num" w:pos="2126"/>
          </w:tabs>
          <w:ind w:left="2126" w:hanging="850"/>
        </w:pPr>
        <w:rPr>
          <w:rFonts w:ascii="Times New Roman" w:hAnsi="Times New Roman" w:cs="Simplified Arabic" w:hint="default"/>
          <w:b w:val="0"/>
          <w:bCs w:val="0"/>
          <w:i w:val="0"/>
          <w:iCs w:val="0"/>
          <w:sz w:val="24"/>
          <w:szCs w:val="24"/>
        </w:rPr>
      </w:lvl>
    </w:lvlOverride>
  </w:num>
  <w:num w:numId="7">
    <w:abstractNumId w:val="20"/>
  </w:num>
  <w:num w:numId="8">
    <w:abstractNumId w:val="6"/>
    <w:lvlOverride w:ilvl="0">
      <w:lvl w:ilvl="0">
        <w:numFmt w:val="decimal"/>
        <w:pStyle w:val="StyleHeading3NoNumbers"/>
        <w:lvlText w:val=""/>
        <w:lvlJc w:val="left"/>
      </w:lvl>
    </w:lvlOverride>
    <w:lvlOverride w:ilvl="1">
      <w:lvl w:ilvl="1">
        <w:start w:val="1"/>
        <w:numFmt w:val="decimal"/>
        <w:lvlText w:val="%2.%1-"/>
        <w:lvlJc w:val="left"/>
        <w:pPr>
          <w:tabs>
            <w:tab w:val="num" w:pos="3436"/>
          </w:tabs>
          <w:ind w:left="3436" w:hanging="850"/>
        </w:pPr>
        <w:rPr>
          <w:rFonts w:hint="default"/>
          <w:b w:val="0"/>
          <w:bCs w:val="0"/>
        </w:rPr>
      </w:lvl>
    </w:lvlOverride>
    <w:lvlOverride w:ilvl="2">
      <w:lvl w:ilvl="2">
        <w:start w:val="1"/>
        <w:numFmt w:val="decimal"/>
        <w:lvlText w:val="%3.%2.%1-"/>
        <w:lvlJc w:val="left"/>
        <w:pPr>
          <w:tabs>
            <w:tab w:val="num" w:pos="3802"/>
          </w:tabs>
          <w:ind w:left="3802" w:hanging="1134"/>
        </w:pPr>
        <w:rPr>
          <w:rFonts w:hint="default"/>
          <w:b w:val="0"/>
          <w:bCs w:val="0"/>
        </w:rPr>
      </w:lvl>
    </w:lvlOverride>
  </w:num>
  <w:num w:numId="9">
    <w:abstractNumId w:val="23"/>
  </w:num>
  <w:num w:numId="10">
    <w:abstractNumId w:val="13"/>
  </w:num>
  <w:num w:numId="11">
    <w:abstractNumId w:val="2"/>
  </w:num>
  <w:num w:numId="12">
    <w:abstractNumId w:val="22"/>
  </w:num>
  <w:num w:numId="13">
    <w:abstractNumId w:val="10"/>
  </w:num>
  <w:num w:numId="14">
    <w:abstractNumId w:val="0"/>
  </w:num>
  <w:num w:numId="15">
    <w:abstractNumId w:val="12"/>
  </w:num>
  <w:num w:numId="16">
    <w:abstractNumId w:val="21"/>
  </w:num>
  <w:num w:numId="17">
    <w:abstractNumId w:val="9"/>
  </w:num>
  <w:num w:numId="18">
    <w:abstractNumId w:val="15"/>
  </w:num>
  <w:num w:numId="19">
    <w:abstractNumId w:val="4"/>
  </w:num>
  <w:num w:numId="20">
    <w:abstractNumId w:val="19"/>
  </w:num>
  <w:num w:numId="21">
    <w:abstractNumId w:val="12"/>
  </w:num>
  <w:num w:numId="22">
    <w:abstractNumId w:val="24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1"/>
  </w:num>
  <w:num w:numId="30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AE" w:vendorID="64" w:dllVersion="6" w:nlCheck="1" w:checkStyle="0"/>
  <w:activeWritingStyle w:appName="MSWord" w:lang="ar-QA" w:vendorID="64" w:dllVersion="6" w:nlCheck="1" w:checkStyle="0"/>
  <w:activeWritingStyle w:appName="MSWord" w:lang="ar-EG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en-GB" w:vendorID="64" w:dllVersion="0" w:nlCheck="1" w:checkStyle="0"/>
  <w:activeWritingStyle w:appName="MSWord" w:lang="ar-AE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F3"/>
    <w:rsid w:val="00000BEE"/>
    <w:rsid w:val="000021F3"/>
    <w:rsid w:val="00002441"/>
    <w:rsid w:val="000031B1"/>
    <w:rsid w:val="00003361"/>
    <w:rsid w:val="00003D9B"/>
    <w:rsid w:val="00003E41"/>
    <w:rsid w:val="0000551E"/>
    <w:rsid w:val="000064E8"/>
    <w:rsid w:val="00006E85"/>
    <w:rsid w:val="00007778"/>
    <w:rsid w:val="00010F57"/>
    <w:rsid w:val="00011455"/>
    <w:rsid w:val="000127E9"/>
    <w:rsid w:val="00012E27"/>
    <w:rsid w:val="00012FAB"/>
    <w:rsid w:val="00013B29"/>
    <w:rsid w:val="000145B9"/>
    <w:rsid w:val="00014B1C"/>
    <w:rsid w:val="00014B25"/>
    <w:rsid w:val="00014CDB"/>
    <w:rsid w:val="0001512C"/>
    <w:rsid w:val="00015A65"/>
    <w:rsid w:val="00017F0B"/>
    <w:rsid w:val="000208E1"/>
    <w:rsid w:val="00022098"/>
    <w:rsid w:val="00022807"/>
    <w:rsid w:val="00023048"/>
    <w:rsid w:val="00024A18"/>
    <w:rsid w:val="00025B96"/>
    <w:rsid w:val="00026224"/>
    <w:rsid w:val="000308FC"/>
    <w:rsid w:val="0003142D"/>
    <w:rsid w:val="000338F2"/>
    <w:rsid w:val="00034760"/>
    <w:rsid w:val="0003476C"/>
    <w:rsid w:val="00034840"/>
    <w:rsid w:val="00035321"/>
    <w:rsid w:val="000360F2"/>
    <w:rsid w:val="0004014A"/>
    <w:rsid w:val="00040A18"/>
    <w:rsid w:val="00041AC3"/>
    <w:rsid w:val="00041BC9"/>
    <w:rsid w:val="00043209"/>
    <w:rsid w:val="00043959"/>
    <w:rsid w:val="00043E63"/>
    <w:rsid w:val="00044128"/>
    <w:rsid w:val="00044A66"/>
    <w:rsid w:val="0004526F"/>
    <w:rsid w:val="00045AC0"/>
    <w:rsid w:val="00045B59"/>
    <w:rsid w:val="00046042"/>
    <w:rsid w:val="00046A00"/>
    <w:rsid w:val="000518FF"/>
    <w:rsid w:val="00051A60"/>
    <w:rsid w:val="000521BA"/>
    <w:rsid w:val="00052AE9"/>
    <w:rsid w:val="00052C91"/>
    <w:rsid w:val="00053E97"/>
    <w:rsid w:val="00056F53"/>
    <w:rsid w:val="00057F70"/>
    <w:rsid w:val="00060736"/>
    <w:rsid w:val="00060DE4"/>
    <w:rsid w:val="00061B29"/>
    <w:rsid w:val="00062C84"/>
    <w:rsid w:val="00063025"/>
    <w:rsid w:val="000637A9"/>
    <w:rsid w:val="00065207"/>
    <w:rsid w:val="00066504"/>
    <w:rsid w:val="00067172"/>
    <w:rsid w:val="00067D85"/>
    <w:rsid w:val="0007030E"/>
    <w:rsid w:val="00070B1E"/>
    <w:rsid w:val="00071A45"/>
    <w:rsid w:val="00071CDE"/>
    <w:rsid w:val="00074A23"/>
    <w:rsid w:val="00075AB5"/>
    <w:rsid w:val="000762DE"/>
    <w:rsid w:val="00077481"/>
    <w:rsid w:val="00077827"/>
    <w:rsid w:val="0008044A"/>
    <w:rsid w:val="000828A6"/>
    <w:rsid w:val="00082958"/>
    <w:rsid w:val="00082E94"/>
    <w:rsid w:val="0008329F"/>
    <w:rsid w:val="00085D2C"/>
    <w:rsid w:val="00086A2D"/>
    <w:rsid w:val="000902C2"/>
    <w:rsid w:val="0009245E"/>
    <w:rsid w:val="00093BFE"/>
    <w:rsid w:val="000940D2"/>
    <w:rsid w:val="000969C7"/>
    <w:rsid w:val="00096D83"/>
    <w:rsid w:val="000978B3"/>
    <w:rsid w:val="000A092D"/>
    <w:rsid w:val="000A0CE2"/>
    <w:rsid w:val="000A0FBE"/>
    <w:rsid w:val="000A16F2"/>
    <w:rsid w:val="000A2F80"/>
    <w:rsid w:val="000A363F"/>
    <w:rsid w:val="000A53CA"/>
    <w:rsid w:val="000A6B34"/>
    <w:rsid w:val="000A73A4"/>
    <w:rsid w:val="000B101C"/>
    <w:rsid w:val="000B1867"/>
    <w:rsid w:val="000B4724"/>
    <w:rsid w:val="000B4D2A"/>
    <w:rsid w:val="000B58AD"/>
    <w:rsid w:val="000B6366"/>
    <w:rsid w:val="000B6942"/>
    <w:rsid w:val="000B78FD"/>
    <w:rsid w:val="000B7A7D"/>
    <w:rsid w:val="000C043D"/>
    <w:rsid w:val="000C0523"/>
    <w:rsid w:val="000C258A"/>
    <w:rsid w:val="000C32BC"/>
    <w:rsid w:val="000C46EB"/>
    <w:rsid w:val="000C5474"/>
    <w:rsid w:val="000C6C1D"/>
    <w:rsid w:val="000C6CF7"/>
    <w:rsid w:val="000C7301"/>
    <w:rsid w:val="000D0062"/>
    <w:rsid w:val="000D07B5"/>
    <w:rsid w:val="000D1222"/>
    <w:rsid w:val="000D14D9"/>
    <w:rsid w:val="000D22D6"/>
    <w:rsid w:val="000D2D37"/>
    <w:rsid w:val="000D309D"/>
    <w:rsid w:val="000D355D"/>
    <w:rsid w:val="000D38F6"/>
    <w:rsid w:val="000D575A"/>
    <w:rsid w:val="000D6D4B"/>
    <w:rsid w:val="000E0BE2"/>
    <w:rsid w:val="000E2463"/>
    <w:rsid w:val="000E2D44"/>
    <w:rsid w:val="000E3531"/>
    <w:rsid w:val="000E5A66"/>
    <w:rsid w:val="000F0959"/>
    <w:rsid w:val="000F09F7"/>
    <w:rsid w:val="000F0BA7"/>
    <w:rsid w:val="000F155B"/>
    <w:rsid w:val="000F28D8"/>
    <w:rsid w:val="000F2F5E"/>
    <w:rsid w:val="000F4826"/>
    <w:rsid w:val="000F4A94"/>
    <w:rsid w:val="00100376"/>
    <w:rsid w:val="001008F8"/>
    <w:rsid w:val="001024F7"/>
    <w:rsid w:val="00103FAE"/>
    <w:rsid w:val="00105FF8"/>
    <w:rsid w:val="00106389"/>
    <w:rsid w:val="001074C3"/>
    <w:rsid w:val="0010796A"/>
    <w:rsid w:val="0011011C"/>
    <w:rsid w:val="00112FE5"/>
    <w:rsid w:val="00113064"/>
    <w:rsid w:val="0011368E"/>
    <w:rsid w:val="0011424F"/>
    <w:rsid w:val="0011498F"/>
    <w:rsid w:val="00115061"/>
    <w:rsid w:val="001165FB"/>
    <w:rsid w:val="00117FAB"/>
    <w:rsid w:val="001202FA"/>
    <w:rsid w:val="00120569"/>
    <w:rsid w:val="00121076"/>
    <w:rsid w:val="00121B3D"/>
    <w:rsid w:val="00123408"/>
    <w:rsid w:val="00123B6E"/>
    <w:rsid w:val="001244F0"/>
    <w:rsid w:val="001257AA"/>
    <w:rsid w:val="00125DAD"/>
    <w:rsid w:val="0012625A"/>
    <w:rsid w:val="001262C9"/>
    <w:rsid w:val="00130451"/>
    <w:rsid w:val="00130DC6"/>
    <w:rsid w:val="00131947"/>
    <w:rsid w:val="0013289F"/>
    <w:rsid w:val="00132B38"/>
    <w:rsid w:val="00132C34"/>
    <w:rsid w:val="00134F43"/>
    <w:rsid w:val="00134F45"/>
    <w:rsid w:val="001353BA"/>
    <w:rsid w:val="001360C3"/>
    <w:rsid w:val="00136390"/>
    <w:rsid w:val="00137D95"/>
    <w:rsid w:val="00141F5B"/>
    <w:rsid w:val="001431E7"/>
    <w:rsid w:val="0014344B"/>
    <w:rsid w:val="00144F09"/>
    <w:rsid w:val="00146C00"/>
    <w:rsid w:val="00147144"/>
    <w:rsid w:val="001509CC"/>
    <w:rsid w:val="00151024"/>
    <w:rsid w:val="00151D2B"/>
    <w:rsid w:val="00152499"/>
    <w:rsid w:val="001540F9"/>
    <w:rsid w:val="00154F4E"/>
    <w:rsid w:val="001552CE"/>
    <w:rsid w:val="00156C00"/>
    <w:rsid w:val="001608A3"/>
    <w:rsid w:val="00161612"/>
    <w:rsid w:val="00161D80"/>
    <w:rsid w:val="0016237E"/>
    <w:rsid w:val="00162B3B"/>
    <w:rsid w:val="001642E8"/>
    <w:rsid w:val="001667A0"/>
    <w:rsid w:val="001704B1"/>
    <w:rsid w:val="00170534"/>
    <w:rsid w:val="001712ED"/>
    <w:rsid w:val="00171F39"/>
    <w:rsid w:val="00173740"/>
    <w:rsid w:val="00173F63"/>
    <w:rsid w:val="00180ABC"/>
    <w:rsid w:val="00182192"/>
    <w:rsid w:val="00183930"/>
    <w:rsid w:val="00183F04"/>
    <w:rsid w:val="001843CD"/>
    <w:rsid w:val="0018486B"/>
    <w:rsid w:val="0018534E"/>
    <w:rsid w:val="00185427"/>
    <w:rsid w:val="00185874"/>
    <w:rsid w:val="00185B67"/>
    <w:rsid w:val="00193FFF"/>
    <w:rsid w:val="001A0967"/>
    <w:rsid w:val="001A29E2"/>
    <w:rsid w:val="001A4B7A"/>
    <w:rsid w:val="001A4D50"/>
    <w:rsid w:val="001A50F3"/>
    <w:rsid w:val="001A6B5C"/>
    <w:rsid w:val="001B0AB6"/>
    <w:rsid w:val="001B3ABE"/>
    <w:rsid w:val="001B3AF2"/>
    <w:rsid w:val="001B482A"/>
    <w:rsid w:val="001B4AFB"/>
    <w:rsid w:val="001B59F5"/>
    <w:rsid w:val="001B5A2A"/>
    <w:rsid w:val="001B75E2"/>
    <w:rsid w:val="001B79DA"/>
    <w:rsid w:val="001C0539"/>
    <w:rsid w:val="001C0747"/>
    <w:rsid w:val="001C0CE0"/>
    <w:rsid w:val="001C148D"/>
    <w:rsid w:val="001C15AC"/>
    <w:rsid w:val="001C1672"/>
    <w:rsid w:val="001C1A27"/>
    <w:rsid w:val="001C394C"/>
    <w:rsid w:val="001C423D"/>
    <w:rsid w:val="001C5385"/>
    <w:rsid w:val="001C641E"/>
    <w:rsid w:val="001C7E24"/>
    <w:rsid w:val="001D0804"/>
    <w:rsid w:val="001D134A"/>
    <w:rsid w:val="001D3050"/>
    <w:rsid w:val="001D3C44"/>
    <w:rsid w:val="001D3CE4"/>
    <w:rsid w:val="001D43BA"/>
    <w:rsid w:val="001D4407"/>
    <w:rsid w:val="001D5310"/>
    <w:rsid w:val="001D6F46"/>
    <w:rsid w:val="001D7B66"/>
    <w:rsid w:val="001E06D5"/>
    <w:rsid w:val="001E0DC7"/>
    <w:rsid w:val="001E0F9D"/>
    <w:rsid w:val="001E12F5"/>
    <w:rsid w:val="001E1FC8"/>
    <w:rsid w:val="001E436D"/>
    <w:rsid w:val="001E5A58"/>
    <w:rsid w:val="001E6400"/>
    <w:rsid w:val="001E65A7"/>
    <w:rsid w:val="001E7B7D"/>
    <w:rsid w:val="001F157C"/>
    <w:rsid w:val="001F208A"/>
    <w:rsid w:val="001F28E5"/>
    <w:rsid w:val="001F3069"/>
    <w:rsid w:val="001F3D01"/>
    <w:rsid w:val="001F56D9"/>
    <w:rsid w:val="001F5BC7"/>
    <w:rsid w:val="001F5C68"/>
    <w:rsid w:val="001F5F38"/>
    <w:rsid w:val="001F60DE"/>
    <w:rsid w:val="001F6B2B"/>
    <w:rsid w:val="00200066"/>
    <w:rsid w:val="00203821"/>
    <w:rsid w:val="002048BB"/>
    <w:rsid w:val="00205E5F"/>
    <w:rsid w:val="00206C85"/>
    <w:rsid w:val="00206CA4"/>
    <w:rsid w:val="00206D1B"/>
    <w:rsid w:val="002072F3"/>
    <w:rsid w:val="00211FC4"/>
    <w:rsid w:val="00217B3B"/>
    <w:rsid w:val="00220D2A"/>
    <w:rsid w:val="00221DAE"/>
    <w:rsid w:val="0022255F"/>
    <w:rsid w:val="002229A3"/>
    <w:rsid w:val="002238E8"/>
    <w:rsid w:val="00227CE9"/>
    <w:rsid w:val="002320ED"/>
    <w:rsid w:val="00232229"/>
    <w:rsid w:val="00233683"/>
    <w:rsid w:val="0023423E"/>
    <w:rsid w:val="00234F35"/>
    <w:rsid w:val="00235D9B"/>
    <w:rsid w:val="00235F5D"/>
    <w:rsid w:val="002370D6"/>
    <w:rsid w:val="002405E5"/>
    <w:rsid w:val="00241AFC"/>
    <w:rsid w:val="0024241E"/>
    <w:rsid w:val="00242F5F"/>
    <w:rsid w:val="00243171"/>
    <w:rsid w:val="00243912"/>
    <w:rsid w:val="002443BB"/>
    <w:rsid w:val="00244D34"/>
    <w:rsid w:val="002457BB"/>
    <w:rsid w:val="00246671"/>
    <w:rsid w:val="00247900"/>
    <w:rsid w:val="00247943"/>
    <w:rsid w:val="00250395"/>
    <w:rsid w:val="0025043F"/>
    <w:rsid w:val="00251BB4"/>
    <w:rsid w:val="00252EA6"/>
    <w:rsid w:val="00254807"/>
    <w:rsid w:val="002550DF"/>
    <w:rsid w:val="00260B13"/>
    <w:rsid w:val="00260FB3"/>
    <w:rsid w:val="002637AF"/>
    <w:rsid w:val="00263D2F"/>
    <w:rsid w:val="00266B08"/>
    <w:rsid w:val="00266EA8"/>
    <w:rsid w:val="00266F5D"/>
    <w:rsid w:val="00267D04"/>
    <w:rsid w:val="002706BB"/>
    <w:rsid w:val="00270FDE"/>
    <w:rsid w:val="00271A1F"/>
    <w:rsid w:val="00273058"/>
    <w:rsid w:val="002733F3"/>
    <w:rsid w:val="00273414"/>
    <w:rsid w:val="00274500"/>
    <w:rsid w:val="00275120"/>
    <w:rsid w:val="00276226"/>
    <w:rsid w:val="00276E5A"/>
    <w:rsid w:val="002831C2"/>
    <w:rsid w:val="00283598"/>
    <w:rsid w:val="002836A8"/>
    <w:rsid w:val="00285325"/>
    <w:rsid w:val="00285434"/>
    <w:rsid w:val="0028609D"/>
    <w:rsid w:val="00286B60"/>
    <w:rsid w:val="0029128C"/>
    <w:rsid w:val="00291860"/>
    <w:rsid w:val="00293FB2"/>
    <w:rsid w:val="002A03B7"/>
    <w:rsid w:val="002A243B"/>
    <w:rsid w:val="002A3806"/>
    <w:rsid w:val="002A5687"/>
    <w:rsid w:val="002A60D6"/>
    <w:rsid w:val="002A745C"/>
    <w:rsid w:val="002B04D5"/>
    <w:rsid w:val="002B05F3"/>
    <w:rsid w:val="002B0AC7"/>
    <w:rsid w:val="002B0F73"/>
    <w:rsid w:val="002B573C"/>
    <w:rsid w:val="002B6333"/>
    <w:rsid w:val="002C1BB8"/>
    <w:rsid w:val="002C1C4C"/>
    <w:rsid w:val="002C2713"/>
    <w:rsid w:val="002C2854"/>
    <w:rsid w:val="002C2FA7"/>
    <w:rsid w:val="002C2FCE"/>
    <w:rsid w:val="002C39EF"/>
    <w:rsid w:val="002C5935"/>
    <w:rsid w:val="002C781F"/>
    <w:rsid w:val="002C7EDA"/>
    <w:rsid w:val="002D008E"/>
    <w:rsid w:val="002D0994"/>
    <w:rsid w:val="002D2F33"/>
    <w:rsid w:val="002D4589"/>
    <w:rsid w:val="002D5B2E"/>
    <w:rsid w:val="002D647B"/>
    <w:rsid w:val="002D78FF"/>
    <w:rsid w:val="002E05CE"/>
    <w:rsid w:val="002E3BC6"/>
    <w:rsid w:val="002E3F01"/>
    <w:rsid w:val="002E4B07"/>
    <w:rsid w:val="002E53D9"/>
    <w:rsid w:val="002E55A0"/>
    <w:rsid w:val="002E6760"/>
    <w:rsid w:val="002E7372"/>
    <w:rsid w:val="002F0659"/>
    <w:rsid w:val="002F079F"/>
    <w:rsid w:val="002F2307"/>
    <w:rsid w:val="002F23C9"/>
    <w:rsid w:val="002F2FC6"/>
    <w:rsid w:val="002F537D"/>
    <w:rsid w:val="002F7379"/>
    <w:rsid w:val="002F74E1"/>
    <w:rsid w:val="00300141"/>
    <w:rsid w:val="003020DC"/>
    <w:rsid w:val="00302912"/>
    <w:rsid w:val="003037B6"/>
    <w:rsid w:val="00304B52"/>
    <w:rsid w:val="00304C2A"/>
    <w:rsid w:val="003078C0"/>
    <w:rsid w:val="00310EFA"/>
    <w:rsid w:val="00312D66"/>
    <w:rsid w:val="003132BD"/>
    <w:rsid w:val="00313D20"/>
    <w:rsid w:val="00314069"/>
    <w:rsid w:val="00315D1F"/>
    <w:rsid w:val="003160EC"/>
    <w:rsid w:val="0031650F"/>
    <w:rsid w:val="003166EC"/>
    <w:rsid w:val="0031782F"/>
    <w:rsid w:val="00317ABA"/>
    <w:rsid w:val="00320381"/>
    <w:rsid w:val="003204C9"/>
    <w:rsid w:val="003211B4"/>
    <w:rsid w:val="00321C05"/>
    <w:rsid w:val="0032238E"/>
    <w:rsid w:val="00322F58"/>
    <w:rsid w:val="0032568B"/>
    <w:rsid w:val="00325B23"/>
    <w:rsid w:val="003262B3"/>
    <w:rsid w:val="0033092D"/>
    <w:rsid w:val="00331B85"/>
    <w:rsid w:val="0033327F"/>
    <w:rsid w:val="003378B4"/>
    <w:rsid w:val="00340129"/>
    <w:rsid w:val="003405D3"/>
    <w:rsid w:val="00341AED"/>
    <w:rsid w:val="00342AD0"/>
    <w:rsid w:val="00343780"/>
    <w:rsid w:val="00343BE5"/>
    <w:rsid w:val="003447DF"/>
    <w:rsid w:val="0034640E"/>
    <w:rsid w:val="0035029C"/>
    <w:rsid w:val="00351F76"/>
    <w:rsid w:val="00351FAB"/>
    <w:rsid w:val="0035211A"/>
    <w:rsid w:val="00352411"/>
    <w:rsid w:val="003546F3"/>
    <w:rsid w:val="00354E45"/>
    <w:rsid w:val="00355CF0"/>
    <w:rsid w:val="003571A4"/>
    <w:rsid w:val="0035780D"/>
    <w:rsid w:val="00357ACA"/>
    <w:rsid w:val="00357C42"/>
    <w:rsid w:val="00361415"/>
    <w:rsid w:val="00362956"/>
    <w:rsid w:val="0036323F"/>
    <w:rsid w:val="00365758"/>
    <w:rsid w:val="00365BB2"/>
    <w:rsid w:val="00365D77"/>
    <w:rsid w:val="00365F29"/>
    <w:rsid w:val="00370AA6"/>
    <w:rsid w:val="00371115"/>
    <w:rsid w:val="00374857"/>
    <w:rsid w:val="00376954"/>
    <w:rsid w:val="00380C85"/>
    <w:rsid w:val="00381312"/>
    <w:rsid w:val="0038299F"/>
    <w:rsid w:val="003842B1"/>
    <w:rsid w:val="00384450"/>
    <w:rsid w:val="00384A36"/>
    <w:rsid w:val="0038598C"/>
    <w:rsid w:val="003879E5"/>
    <w:rsid w:val="00390069"/>
    <w:rsid w:val="003902F2"/>
    <w:rsid w:val="003917F1"/>
    <w:rsid w:val="00391F96"/>
    <w:rsid w:val="00392472"/>
    <w:rsid w:val="00394932"/>
    <w:rsid w:val="00394A62"/>
    <w:rsid w:val="00395437"/>
    <w:rsid w:val="003954D7"/>
    <w:rsid w:val="0039592B"/>
    <w:rsid w:val="00396085"/>
    <w:rsid w:val="00397DCF"/>
    <w:rsid w:val="003A0033"/>
    <w:rsid w:val="003A01EE"/>
    <w:rsid w:val="003A03E0"/>
    <w:rsid w:val="003A0EF2"/>
    <w:rsid w:val="003A3ACE"/>
    <w:rsid w:val="003A49FC"/>
    <w:rsid w:val="003A524C"/>
    <w:rsid w:val="003A671D"/>
    <w:rsid w:val="003B1163"/>
    <w:rsid w:val="003B2FA2"/>
    <w:rsid w:val="003B3618"/>
    <w:rsid w:val="003B3D52"/>
    <w:rsid w:val="003B4ACA"/>
    <w:rsid w:val="003B6273"/>
    <w:rsid w:val="003B6476"/>
    <w:rsid w:val="003B6EA5"/>
    <w:rsid w:val="003B78ED"/>
    <w:rsid w:val="003C0554"/>
    <w:rsid w:val="003C3166"/>
    <w:rsid w:val="003C4E44"/>
    <w:rsid w:val="003C5BC1"/>
    <w:rsid w:val="003C61D7"/>
    <w:rsid w:val="003C6532"/>
    <w:rsid w:val="003C6A01"/>
    <w:rsid w:val="003C70FE"/>
    <w:rsid w:val="003C77E8"/>
    <w:rsid w:val="003D0E16"/>
    <w:rsid w:val="003D3CD1"/>
    <w:rsid w:val="003D3EFB"/>
    <w:rsid w:val="003D41F4"/>
    <w:rsid w:val="003D7505"/>
    <w:rsid w:val="003E22E6"/>
    <w:rsid w:val="003E4971"/>
    <w:rsid w:val="003E6551"/>
    <w:rsid w:val="003E690E"/>
    <w:rsid w:val="003E6CC0"/>
    <w:rsid w:val="003F0436"/>
    <w:rsid w:val="003F087B"/>
    <w:rsid w:val="003F1B56"/>
    <w:rsid w:val="003F4D4F"/>
    <w:rsid w:val="003F5073"/>
    <w:rsid w:val="003F5C85"/>
    <w:rsid w:val="003F718E"/>
    <w:rsid w:val="003F72F0"/>
    <w:rsid w:val="003F72FF"/>
    <w:rsid w:val="003F7D50"/>
    <w:rsid w:val="004007E0"/>
    <w:rsid w:val="004011E0"/>
    <w:rsid w:val="004039F0"/>
    <w:rsid w:val="00403EE5"/>
    <w:rsid w:val="004041C4"/>
    <w:rsid w:val="00407A22"/>
    <w:rsid w:val="004111FC"/>
    <w:rsid w:val="00412BA2"/>
    <w:rsid w:val="0041304E"/>
    <w:rsid w:val="004140F0"/>
    <w:rsid w:val="00415A39"/>
    <w:rsid w:val="00415B0B"/>
    <w:rsid w:val="004169D1"/>
    <w:rsid w:val="00416C2C"/>
    <w:rsid w:val="0041707E"/>
    <w:rsid w:val="0041714B"/>
    <w:rsid w:val="0041760A"/>
    <w:rsid w:val="00417FA1"/>
    <w:rsid w:val="00420AFF"/>
    <w:rsid w:val="00420CD8"/>
    <w:rsid w:val="00420D2D"/>
    <w:rsid w:val="004212F0"/>
    <w:rsid w:val="0042215E"/>
    <w:rsid w:val="00422444"/>
    <w:rsid w:val="00426AD3"/>
    <w:rsid w:val="004276EE"/>
    <w:rsid w:val="00427755"/>
    <w:rsid w:val="0042791F"/>
    <w:rsid w:val="0043185A"/>
    <w:rsid w:val="00431DF3"/>
    <w:rsid w:val="004328DB"/>
    <w:rsid w:val="00432BEE"/>
    <w:rsid w:val="00432D91"/>
    <w:rsid w:val="00436527"/>
    <w:rsid w:val="00436F92"/>
    <w:rsid w:val="00440D61"/>
    <w:rsid w:val="00441DFE"/>
    <w:rsid w:val="00441E62"/>
    <w:rsid w:val="00441FBA"/>
    <w:rsid w:val="0044215D"/>
    <w:rsid w:val="004422F4"/>
    <w:rsid w:val="00443316"/>
    <w:rsid w:val="0044369A"/>
    <w:rsid w:val="004439F4"/>
    <w:rsid w:val="00443CA2"/>
    <w:rsid w:val="00443CD1"/>
    <w:rsid w:val="00443F16"/>
    <w:rsid w:val="004445D3"/>
    <w:rsid w:val="004445FB"/>
    <w:rsid w:val="00444737"/>
    <w:rsid w:val="0044734A"/>
    <w:rsid w:val="004473B3"/>
    <w:rsid w:val="004500D5"/>
    <w:rsid w:val="004505AE"/>
    <w:rsid w:val="00450C09"/>
    <w:rsid w:val="004518AB"/>
    <w:rsid w:val="00451AC1"/>
    <w:rsid w:val="004532BB"/>
    <w:rsid w:val="004539C4"/>
    <w:rsid w:val="004542F8"/>
    <w:rsid w:val="0045469C"/>
    <w:rsid w:val="00455378"/>
    <w:rsid w:val="00455DB8"/>
    <w:rsid w:val="00455DF1"/>
    <w:rsid w:val="00455EE6"/>
    <w:rsid w:val="004561AA"/>
    <w:rsid w:val="00456230"/>
    <w:rsid w:val="004578C5"/>
    <w:rsid w:val="00457B8E"/>
    <w:rsid w:val="0046010F"/>
    <w:rsid w:val="00460831"/>
    <w:rsid w:val="0046084E"/>
    <w:rsid w:val="00460B95"/>
    <w:rsid w:val="00460DB5"/>
    <w:rsid w:val="0046111D"/>
    <w:rsid w:val="00461DFA"/>
    <w:rsid w:val="00463085"/>
    <w:rsid w:val="00463248"/>
    <w:rsid w:val="00463314"/>
    <w:rsid w:val="00464832"/>
    <w:rsid w:val="004659A5"/>
    <w:rsid w:val="0046644D"/>
    <w:rsid w:val="00467063"/>
    <w:rsid w:val="00467C1C"/>
    <w:rsid w:val="0047046F"/>
    <w:rsid w:val="00470990"/>
    <w:rsid w:val="00471362"/>
    <w:rsid w:val="004725CC"/>
    <w:rsid w:val="00472943"/>
    <w:rsid w:val="00472DEB"/>
    <w:rsid w:val="00472E5D"/>
    <w:rsid w:val="00474543"/>
    <w:rsid w:val="004751DE"/>
    <w:rsid w:val="00476564"/>
    <w:rsid w:val="00476C0F"/>
    <w:rsid w:val="004810BB"/>
    <w:rsid w:val="00481B17"/>
    <w:rsid w:val="00481F55"/>
    <w:rsid w:val="004831EA"/>
    <w:rsid w:val="004834CA"/>
    <w:rsid w:val="00483B2D"/>
    <w:rsid w:val="004845F3"/>
    <w:rsid w:val="00484C01"/>
    <w:rsid w:val="004875A0"/>
    <w:rsid w:val="004906BE"/>
    <w:rsid w:val="004916B2"/>
    <w:rsid w:val="00491DE8"/>
    <w:rsid w:val="00492450"/>
    <w:rsid w:val="0049251F"/>
    <w:rsid w:val="00493104"/>
    <w:rsid w:val="00494A8D"/>
    <w:rsid w:val="00495956"/>
    <w:rsid w:val="00495C70"/>
    <w:rsid w:val="0049726C"/>
    <w:rsid w:val="00497CFC"/>
    <w:rsid w:val="00497EC1"/>
    <w:rsid w:val="004A0A84"/>
    <w:rsid w:val="004A0CFC"/>
    <w:rsid w:val="004A293F"/>
    <w:rsid w:val="004A3B24"/>
    <w:rsid w:val="004A42B6"/>
    <w:rsid w:val="004A74F5"/>
    <w:rsid w:val="004B102E"/>
    <w:rsid w:val="004B19B6"/>
    <w:rsid w:val="004B22CC"/>
    <w:rsid w:val="004B2349"/>
    <w:rsid w:val="004B33BE"/>
    <w:rsid w:val="004B51A7"/>
    <w:rsid w:val="004B57A5"/>
    <w:rsid w:val="004B646A"/>
    <w:rsid w:val="004C115C"/>
    <w:rsid w:val="004C1E95"/>
    <w:rsid w:val="004C2C8E"/>
    <w:rsid w:val="004C44A5"/>
    <w:rsid w:val="004C4FDF"/>
    <w:rsid w:val="004C6933"/>
    <w:rsid w:val="004C75D6"/>
    <w:rsid w:val="004C78E2"/>
    <w:rsid w:val="004C7A90"/>
    <w:rsid w:val="004C7D5B"/>
    <w:rsid w:val="004D11E9"/>
    <w:rsid w:val="004D30E8"/>
    <w:rsid w:val="004D37AE"/>
    <w:rsid w:val="004D42D8"/>
    <w:rsid w:val="004D6F6B"/>
    <w:rsid w:val="004E16B5"/>
    <w:rsid w:val="004E1E2C"/>
    <w:rsid w:val="004E1E3F"/>
    <w:rsid w:val="004E2711"/>
    <w:rsid w:val="004E302A"/>
    <w:rsid w:val="004E32B0"/>
    <w:rsid w:val="004E37F1"/>
    <w:rsid w:val="004E4ABA"/>
    <w:rsid w:val="004E4EAC"/>
    <w:rsid w:val="004E5F19"/>
    <w:rsid w:val="004E6030"/>
    <w:rsid w:val="004F0952"/>
    <w:rsid w:val="004F13DD"/>
    <w:rsid w:val="004F20A7"/>
    <w:rsid w:val="004F2D2F"/>
    <w:rsid w:val="004F2E13"/>
    <w:rsid w:val="004F31A6"/>
    <w:rsid w:val="004F3D19"/>
    <w:rsid w:val="004F4B27"/>
    <w:rsid w:val="004F7178"/>
    <w:rsid w:val="004F75EF"/>
    <w:rsid w:val="005002ED"/>
    <w:rsid w:val="0050031C"/>
    <w:rsid w:val="00500BD6"/>
    <w:rsid w:val="00500E48"/>
    <w:rsid w:val="0050197F"/>
    <w:rsid w:val="0050240C"/>
    <w:rsid w:val="00504CE2"/>
    <w:rsid w:val="00504DEB"/>
    <w:rsid w:val="005061FB"/>
    <w:rsid w:val="00506D67"/>
    <w:rsid w:val="005103BF"/>
    <w:rsid w:val="00512AEC"/>
    <w:rsid w:val="005145A1"/>
    <w:rsid w:val="00514A8F"/>
    <w:rsid w:val="005152E7"/>
    <w:rsid w:val="00516719"/>
    <w:rsid w:val="005167B6"/>
    <w:rsid w:val="0052012D"/>
    <w:rsid w:val="00521D77"/>
    <w:rsid w:val="00522178"/>
    <w:rsid w:val="00522A33"/>
    <w:rsid w:val="00522C35"/>
    <w:rsid w:val="00523F21"/>
    <w:rsid w:val="00525EB2"/>
    <w:rsid w:val="00526024"/>
    <w:rsid w:val="00526313"/>
    <w:rsid w:val="00527771"/>
    <w:rsid w:val="00527B56"/>
    <w:rsid w:val="00534855"/>
    <w:rsid w:val="00534A20"/>
    <w:rsid w:val="00535929"/>
    <w:rsid w:val="00535F5F"/>
    <w:rsid w:val="0054067E"/>
    <w:rsid w:val="00540948"/>
    <w:rsid w:val="00540B47"/>
    <w:rsid w:val="0054243B"/>
    <w:rsid w:val="00543209"/>
    <w:rsid w:val="00544504"/>
    <w:rsid w:val="00547099"/>
    <w:rsid w:val="005473BE"/>
    <w:rsid w:val="00550DC6"/>
    <w:rsid w:val="0055123A"/>
    <w:rsid w:val="005512E8"/>
    <w:rsid w:val="005526DA"/>
    <w:rsid w:val="005532E8"/>
    <w:rsid w:val="0055483A"/>
    <w:rsid w:val="00555735"/>
    <w:rsid w:val="005558F3"/>
    <w:rsid w:val="0055678D"/>
    <w:rsid w:val="00556892"/>
    <w:rsid w:val="00556971"/>
    <w:rsid w:val="0055722B"/>
    <w:rsid w:val="0056021E"/>
    <w:rsid w:val="00560963"/>
    <w:rsid w:val="00561945"/>
    <w:rsid w:val="00561DA7"/>
    <w:rsid w:val="005642FF"/>
    <w:rsid w:val="00564645"/>
    <w:rsid w:val="00564CA3"/>
    <w:rsid w:val="005654BE"/>
    <w:rsid w:val="005659D7"/>
    <w:rsid w:val="00565FEF"/>
    <w:rsid w:val="00566490"/>
    <w:rsid w:val="00566913"/>
    <w:rsid w:val="00570ADB"/>
    <w:rsid w:val="00570B5A"/>
    <w:rsid w:val="00570C0E"/>
    <w:rsid w:val="0057157A"/>
    <w:rsid w:val="00571E59"/>
    <w:rsid w:val="00572504"/>
    <w:rsid w:val="005733D4"/>
    <w:rsid w:val="0057388B"/>
    <w:rsid w:val="005749AB"/>
    <w:rsid w:val="0057538C"/>
    <w:rsid w:val="00577A75"/>
    <w:rsid w:val="00577C03"/>
    <w:rsid w:val="00577C58"/>
    <w:rsid w:val="005805CA"/>
    <w:rsid w:val="0058111A"/>
    <w:rsid w:val="00581492"/>
    <w:rsid w:val="00581C6D"/>
    <w:rsid w:val="0058215A"/>
    <w:rsid w:val="0058485D"/>
    <w:rsid w:val="005859C1"/>
    <w:rsid w:val="00586C03"/>
    <w:rsid w:val="00586CDA"/>
    <w:rsid w:val="00586DCF"/>
    <w:rsid w:val="005879A6"/>
    <w:rsid w:val="00587B72"/>
    <w:rsid w:val="00587C99"/>
    <w:rsid w:val="005900E2"/>
    <w:rsid w:val="005918D7"/>
    <w:rsid w:val="00592116"/>
    <w:rsid w:val="005934B6"/>
    <w:rsid w:val="005939E7"/>
    <w:rsid w:val="005942B1"/>
    <w:rsid w:val="00594E5D"/>
    <w:rsid w:val="005956BD"/>
    <w:rsid w:val="005969E7"/>
    <w:rsid w:val="005975DB"/>
    <w:rsid w:val="005A0D53"/>
    <w:rsid w:val="005A1C11"/>
    <w:rsid w:val="005A283B"/>
    <w:rsid w:val="005A2ED8"/>
    <w:rsid w:val="005A4914"/>
    <w:rsid w:val="005A792D"/>
    <w:rsid w:val="005A7E2B"/>
    <w:rsid w:val="005B05D2"/>
    <w:rsid w:val="005B1581"/>
    <w:rsid w:val="005B15FB"/>
    <w:rsid w:val="005B3BDB"/>
    <w:rsid w:val="005B4711"/>
    <w:rsid w:val="005B4DDD"/>
    <w:rsid w:val="005B506F"/>
    <w:rsid w:val="005B6F55"/>
    <w:rsid w:val="005B75F9"/>
    <w:rsid w:val="005B7881"/>
    <w:rsid w:val="005B7889"/>
    <w:rsid w:val="005C1508"/>
    <w:rsid w:val="005C1619"/>
    <w:rsid w:val="005C1688"/>
    <w:rsid w:val="005C1F72"/>
    <w:rsid w:val="005C2484"/>
    <w:rsid w:val="005C2A80"/>
    <w:rsid w:val="005C3139"/>
    <w:rsid w:val="005C337C"/>
    <w:rsid w:val="005C3F82"/>
    <w:rsid w:val="005C4DBA"/>
    <w:rsid w:val="005C5774"/>
    <w:rsid w:val="005C6071"/>
    <w:rsid w:val="005C6189"/>
    <w:rsid w:val="005C6E31"/>
    <w:rsid w:val="005C7530"/>
    <w:rsid w:val="005D0429"/>
    <w:rsid w:val="005D0DF7"/>
    <w:rsid w:val="005D2016"/>
    <w:rsid w:val="005D3123"/>
    <w:rsid w:val="005D4F88"/>
    <w:rsid w:val="005D52B0"/>
    <w:rsid w:val="005D5921"/>
    <w:rsid w:val="005D5D3D"/>
    <w:rsid w:val="005D6EBD"/>
    <w:rsid w:val="005D796F"/>
    <w:rsid w:val="005E04FC"/>
    <w:rsid w:val="005E095D"/>
    <w:rsid w:val="005E18F5"/>
    <w:rsid w:val="005E2458"/>
    <w:rsid w:val="005E2588"/>
    <w:rsid w:val="005E2DBF"/>
    <w:rsid w:val="005E3877"/>
    <w:rsid w:val="005E4390"/>
    <w:rsid w:val="005E44FD"/>
    <w:rsid w:val="005E511C"/>
    <w:rsid w:val="005E5D36"/>
    <w:rsid w:val="005E6C50"/>
    <w:rsid w:val="005E730D"/>
    <w:rsid w:val="005E77E3"/>
    <w:rsid w:val="005F1794"/>
    <w:rsid w:val="005F4253"/>
    <w:rsid w:val="005F58AB"/>
    <w:rsid w:val="005F6117"/>
    <w:rsid w:val="005F6286"/>
    <w:rsid w:val="005F6D72"/>
    <w:rsid w:val="006000EE"/>
    <w:rsid w:val="006022AD"/>
    <w:rsid w:val="006024FC"/>
    <w:rsid w:val="00602811"/>
    <w:rsid w:val="00602A1A"/>
    <w:rsid w:val="00603105"/>
    <w:rsid w:val="006042E6"/>
    <w:rsid w:val="006062FB"/>
    <w:rsid w:val="00606AE7"/>
    <w:rsid w:val="00606BCC"/>
    <w:rsid w:val="006071CD"/>
    <w:rsid w:val="006076FE"/>
    <w:rsid w:val="00611A4F"/>
    <w:rsid w:val="00613BA4"/>
    <w:rsid w:val="00614D54"/>
    <w:rsid w:val="006151F2"/>
    <w:rsid w:val="00615605"/>
    <w:rsid w:val="00615F21"/>
    <w:rsid w:val="006169B2"/>
    <w:rsid w:val="00616FF7"/>
    <w:rsid w:val="00620B8F"/>
    <w:rsid w:val="00622F29"/>
    <w:rsid w:val="00623F48"/>
    <w:rsid w:val="006246F0"/>
    <w:rsid w:val="00624D27"/>
    <w:rsid w:val="00624EF1"/>
    <w:rsid w:val="006269D7"/>
    <w:rsid w:val="00627F62"/>
    <w:rsid w:val="0063001F"/>
    <w:rsid w:val="00630373"/>
    <w:rsid w:val="00630414"/>
    <w:rsid w:val="00630C34"/>
    <w:rsid w:val="00631348"/>
    <w:rsid w:val="00631E28"/>
    <w:rsid w:val="00632593"/>
    <w:rsid w:val="00632D4B"/>
    <w:rsid w:val="006343FD"/>
    <w:rsid w:val="00634B32"/>
    <w:rsid w:val="006366CC"/>
    <w:rsid w:val="0064047D"/>
    <w:rsid w:val="006411CA"/>
    <w:rsid w:val="00641550"/>
    <w:rsid w:val="0064233E"/>
    <w:rsid w:val="00642BD4"/>
    <w:rsid w:val="0064333D"/>
    <w:rsid w:val="00644821"/>
    <w:rsid w:val="0064778D"/>
    <w:rsid w:val="006502E6"/>
    <w:rsid w:val="00650BA8"/>
    <w:rsid w:val="00650C73"/>
    <w:rsid w:val="00651529"/>
    <w:rsid w:val="00651B0F"/>
    <w:rsid w:val="00653BEE"/>
    <w:rsid w:val="00653E9C"/>
    <w:rsid w:val="00654B77"/>
    <w:rsid w:val="00654BAC"/>
    <w:rsid w:val="00654BE5"/>
    <w:rsid w:val="00655994"/>
    <w:rsid w:val="006570DB"/>
    <w:rsid w:val="00661099"/>
    <w:rsid w:val="0066124C"/>
    <w:rsid w:val="00661369"/>
    <w:rsid w:val="00661AF7"/>
    <w:rsid w:val="00665061"/>
    <w:rsid w:val="00665932"/>
    <w:rsid w:val="006669E8"/>
    <w:rsid w:val="00670A8A"/>
    <w:rsid w:val="006712E0"/>
    <w:rsid w:val="006715BF"/>
    <w:rsid w:val="0067213B"/>
    <w:rsid w:val="00672B28"/>
    <w:rsid w:val="00672C13"/>
    <w:rsid w:val="00674E9E"/>
    <w:rsid w:val="006757B7"/>
    <w:rsid w:val="0067622A"/>
    <w:rsid w:val="00677312"/>
    <w:rsid w:val="0068011E"/>
    <w:rsid w:val="006804CE"/>
    <w:rsid w:val="00680A86"/>
    <w:rsid w:val="006811E7"/>
    <w:rsid w:val="0068215F"/>
    <w:rsid w:val="006848E4"/>
    <w:rsid w:val="0068495C"/>
    <w:rsid w:val="00685981"/>
    <w:rsid w:val="0068643A"/>
    <w:rsid w:val="006901AC"/>
    <w:rsid w:val="006908A4"/>
    <w:rsid w:val="00690B79"/>
    <w:rsid w:val="00692F60"/>
    <w:rsid w:val="00693496"/>
    <w:rsid w:val="00693FB6"/>
    <w:rsid w:val="00695E8C"/>
    <w:rsid w:val="00697248"/>
    <w:rsid w:val="0069785A"/>
    <w:rsid w:val="006A04FC"/>
    <w:rsid w:val="006A09CA"/>
    <w:rsid w:val="006A1690"/>
    <w:rsid w:val="006A1781"/>
    <w:rsid w:val="006A26B4"/>
    <w:rsid w:val="006A282B"/>
    <w:rsid w:val="006A4783"/>
    <w:rsid w:val="006A51C9"/>
    <w:rsid w:val="006A55AB"/>
    <w:rsid w:val="006A625E"/>
    <w:rsid w:val="006A6C40"/>
    <w:rsid w:val="006B0194"/>
    <w:rsid w:val="006B086D"/>
    <w:rsid w:val="006B086F"/>
    <w:rsid w:val="006B09CA"/>
    <w:rsid w:val="006B14D3"/>
    <w:rsid w:val="006B3985"/>
    <w:rsid w:val="006B47EF"/>
    <w:rsid w:val="006B4AE9"/>
    <w:rsid w:val="006B4F93"/>
    <w:rsid w:val="006B53A8"/>
    <w:rsid w:val="006B6298"/>
    <w:rsid w:val="006B7212"/>
    <w:rsid w:val="006B76DC"/>
    <w:rsid w:val="006C04EB"/>
    <w:rsid w:val="006C0D30"/>
    <w:rsid w:val="006C190D"/>
    <w:rsid w:val="006C1F9F"/>
    <w:rsid w:val="006C26F1"/>
    <w:rsid w:val="006C29F7"/>
    <w:rsid w:val="006C2A0B"/>
    <w:rsid w:val="006C3B63"/>
    <w:rsid w:val="006C3D6A"/>
    <w:rsid w:val="006C5A4B"/>
    <w:rsid w:val="006C5E4C"/>
    <w:rsid w:val="006C6452"/>
    <w:rsid w:val="006D004E"/>
    <w:rsid w:val="006D0289"/>
    <w:rsid w:val="006D0569"/>
    <w:rsid w:val="006D0922"/>
    <w:rsid w:val="006D155A"/>
    <w:rsid w:val="006D344C"/>
    <w:rsid w:val="006D34EF"/>
    <w:rsid w:val="006D5010"/>
    <w:rsid w:val="006D54EF"/>
    <w:rsid w:val="006D5899"/>
    <w:rsid w:val="006D5C59"/>
    <w:rsid w:val="006D696B"/>
    <w:rsid w:val="006D7231"/>
    <w:rsid w:val="006D7235"/>
    <w:rsid w:val="006D728B"/>
    <w:rsid w:val="006D72CD"/>
    <w:rsid w:val="006D7F78"/>
    <w:rsid w:val="006E034C"/>
    <w:rsid w:val="006E08D2"/>
    <w:rsid w:val="006E12CD"/>
    <w:rsid w:val="006E2EFE"/>
    <w:rsid w:val="006E3441"/>
    <w:rsid w:val="006E35DD"/>
    <w:rsid w:val="006E47F9"/>
    <w:rsid w:val="006E5758"/>
    <w:rsid w:val="006E57EF"/>
    <w:rsid w:val="006E7235"/>
    <w:rsid w:val="006E73F7"/>
    <w:rsid w:val="006F0F2C"/>
    <w:rsid w:val="006F1E3C"/>
    <w:rsid w:val="006F273B"/>
    <w:rsid w:val="006F47D9"/>
    <w:rsid w:val="006F4C1F"/>
    <w:rsid w:val="006F6586"/>
    <w:rsid w:val="006F6C67"/>
    <w:rsid w:val="00700F7E"/>
    <w:rsid w:val="007026F8"/>
    <w:rsid w:val="007034AC"/>
    <w:rsid w:val="00703DF5"/>
    <w:rsid w:val="00704F4C"/>
    <w:rsid w:val="00705ED5"/>
    <w:rsid w:val="0071087B"/>
    <w:rsid w:val="007111B6"/>
    <w:rsid w:val="0071141D"/>
    <w:rsid w:val="00711573"/>
    <w:rsid w:val="00711B36"/>
    <w:rsid w:val="00711BA5"/>
    <w:rsid w:val="00711CDF"/>
    <w:rsid w:val="00712E17"/>
    <w:rsid w:val="007132AA"/>
    <w:rsid w:val="00713518"/>
    <w:rsid w:val="007137EF"/>
    <w:rsid w:val="007151D6"/>
    <w:rsid w:val="007158B9"/>
    <w:rsid w:val="007160B8"/>
    <w:rsid w:val="007165FF"/>
    <w:rsid w:val="0071709A"/>
    <w:rsid w:val="00721121"/>
    <w:rsid w:val="00721836"/>
    <w:rsid w:val="00722700"/>
    <w:rsid w:val="00722773"/>
    <w:rsid w:val="00723646"/>
    <w:rsid w:val="00723B21"/>
    <w:rsid w:val="00724A27"/>
    <w:rsid w:val="00724E94"/>
    <w:rsid w:val="0072518E"/>
    <w:rsid w:val="00726214"/>
    <w:rsid w:val="00726C21"/>
    <w:rsid w:val="007274C2"/>
    <w:rsid w:val="007305EF"/>
    <w:rsid w:val="00730E53"/>
    <w:rsid w:val="00731C71"/>
    <w:rsid w:val="00732528"/>
    <w:rsid w:val="00732668"/>
    <w:rsid w:val="00732969"/>
    <w:rsid w:val="007335F8"/>
    <w:rsid w:val="00733824"/>
    <w:rsid w:val="00735FB5"/>
    <w:rsid w:val="007369ED"/>
    <w:rsid w:val="007407F2"/>
    <w:rsid w:val="0074085C"/>
    <w:rsid w:val="00741BEA"/>
    <w:rsid w:val="00743977"/>
    <w:rsid w:val="007439E5"/>
    <w:rsid w:val="00745454"/>
    <w:rsid w:val="00745F25"/>
    <w:rsid w:val="00746563"/>
    <w:rsid w:val="00747A59"/>
    <w:rsid w:val="00747EE2"/>
    <w:rsid w:val="00750DD8"/>
    <w:rsid w:val="00751DEB"/>
    <w:rsid w:val="007530CA"/>
    <w:rsid w:val="00754798"/>
    <w:rsid w:val="00755FEB"/>
    <w:rsid w:val="00756209"/>
    <w:rsid w:val="00756D3E"/>
    <w:rsid w:val="00757EFC"/>
    <w:rsid w:val="007630AA"/>
    <w:rsid w:val="007664D8"/>
    <w:rsid w:val="00766530"/>
    <w:rsid w:val="00766581"/>
    <w:rsid w:val="007668B4"/>
    <w:rsid w:val="0077081A"/>
    <w:rsid w:val="00770A6D"/>
    <w:rsid w:val="0077282E"/>
    <w:rsid w:val="00772B9C"/>
    <w:rsid w:val="007730C5"/>
    <w:rsid w:val="00773EC0"/>
    <w:rsid w:val="00774204"/>
    <w:rsid w:val="00774B43"/>
    <w:rsid w:val="00775910"/>
    <w:rsid w:val="00776F53"/>
    <w:rsid w:val="00782635"/>
    <w:rsid w:val="0078449C"/>
    <w:rsid w:val="00784EEB"/>
    <w:rsid w:val="0078522E"/>
    <w:rsid w:val="00786449"/>
    <w:rsid w:val="007875EF"/>
    <w:rsid w:val="00790F07"/>
    <w:rsid w:val="00791DD7"/>
    <w:rsid w:val="007922A6"/>
    <w:rsid w:val="0079339D"/>
    <w:rsid w:val="0079340B"/>
    <w:rsid w:val="00793769"/>
    <w:rsid w:val="00793900"/>
    <w:rsid w:val="00793B5C"/>
    <w:rsid w:val="0079416C"/>
    <w:rsid w:val="007969A5"/>
    <w:rsid w:val="007976E4"/>
    <w:rsid w:val="007A0709"/>
    <w:rsid w:val="007A18A4"/>
    <w:rsid w:val="007A2A74"/>
    <w:rsid w:val="007A3BAD"/>
    <w:rsid w:val="007A4E70"/>
    <w:rsid w:val="007A6AD0"/>
    <w:rsid w:val="007A6C9A"/>
    <w:rsid w:val="007B027B"/>
    <w:rsid w:val="007B08E7"/>
    <w:rsid w:val="007B3E4F"/>
    <w:rsid w:val="007B6ACC"/>
    <w:rsid w:val="007B6BEA"/>
    <w:rsid w:val="007B70AA"/>
    <w:rsid w:val="007B76D4"/>
    <w:rsid w:val="007B7B07"/>
    <w:rsid w:val="007C33F1"/>
    <w:rsid w:val="007C46B2"/>
    <w:rsid w:val="007D002D"/>
    <w:rsid w:val="007D007D"/>
    <w:rsid w:val="007D1258"/>
    <w:rsid w:val="007D2E43"/>
    <w:rsid w:val="007D46E7"/>
    <w:rsid w:val="007D604F"/>
    <w:rsid w:val="007E00F3"/>
    <w:rsid w:val="007E0213"/>
    <w:rsid w:val="007E063E"/>
    <w:rsid w:val="007E0A61"/>
    <w:rsid w:val="007E1861"/>
    <w:rsid w:val="007E3933"/>
    <w:rsid w:val="007E43E5"/>
    <w:rsid w:val="007E4DEF"/>
    <w:rsid w:val="007E50D7"/>
    <w:rsid w:val="007E64D0"/>
    <w:rsid w:val="007E73AA"/>
    <w:rsid w:val="007F141C"/>
    <w:rsid w:val="007F2DC2"/>
    <w:rsid w:val="007F4F75"/>
    <w:rsid w:val="007F566F"/>
    <w:rsid w:val="007F5D16"/>
    <w:rsid w:val="007F6211"/>
    <w:rsid w:val="007F6EA1"/>
    <w:rsid w:val="007F70A9"/>
    <w:rsid w:val="007F76A3"/>
    <w:rsid w:val="007F7BBB"/>
    <w:rsid w:val="007F7D40"/>
    <w:rsid w:val="008003BE"/>
    <w:rsid w:val="008039AF"/>
    <w:rsid w:val="00804788"/>
    <w:rsid w:val="008067E8"/>
    <w:rsid w:val="00810587"/>
    <w:rsid w:val="008109A1"/>
    <w:rsid w:val="0081125E"/>
    <w:rsid w:val="00811900"/>
    <w:rsid w:val="0081352B"/>
    <w:rsid w:val="00813F3F"/>
    <w:rsid w:val="008167D2"/>
    <w:rsid w:val="00816AE0"/>
    <w:rsid w:val="00820F63"/>
    <w:rsid w:val="00822ACA"/>
    <w:rsid w:val="008237A2"/>
    <w:rsid w:val="00823BB5"/>
    <w:rsid w:val="00824191"/>
    <w:rsid w:val="00824E62"/>
    <w:rsid w:val="0082511E"/>
    <w:rsid w:val="008276B4"/>
    <w:rsid w:val="00827DCF"/>
    <w:rsid w:val="00830142"/>
    <w:rsid w:val="00830B22"/>
    <w:rsid w:val="00830C45"/>
    <w:rsid w:val="00831F9F"/>
    <w:rsid w:val="00833474"/>
    <w:rsid w:val="0083485A"/>
    <w:rsid w:val="008377F7"/>
    <w:rsid w:val="00837CB7"/>
    <w:rsid w:val="008419EF"/>
    <w:rsid w:val="00843501"/>
    <w:rsid w:val="008446B4"/>
    <w:rsid w:val="0084485E"/>
    <w:rsid w:val="00844D35"/>
    <w:rsid w:val="00845A53"/>
    <w:rsid w:val="0084640E"/>
    <w:rsid w:val="00846EBE"/>
    <w:rsid w:val="00847079"/>
    <w:rsid w:val="00847820"/>
    <w:rsid w:val="0085008A"/>
    <w:rsid w:val="00850DF3"/>
    <w:rsid w:val="00850ECA"/>
    <w:rsid w:val="00852411"/>
    <w:rsid w:val="00852B62"/>
    <w:rsid w:val="00853514"/>
    <w:rsid w:val="00853DEC"/>
    <w:rsid w:val="00854371"/>
    <w:rsid w:val="008544DC"/>
    <w:rsid w:val="008574EF"/>
    <w:rsid w:val="00857F4D"/>
    <w:rsid w:val="0086150D"/>
    <w:rsid w:val="00861EBF"/>
    <w:rsid w:val="00862945"/>
    <w:rsid w:val="00862A3D"/>
    <w:rsid w:val="00864168"/>
    <w:rsid w:val="00864B9A"/>
    <w:rsid w:val="008662FF"/>
    <w:rsid w:val="0087335C"/>
    <w:rsid w:val="008751C4"/>
    <w:rsid w:val="00875A4B"/>
    <w:rsid w:val="00876141"/>
    <w:rsid w:val="00876B82"/>
    <w:rsid w:val="00876DEE"/>
    <w:rsid w:val="0087721B"/>
    <w:rsid w:val="0088059E"/>
    <w:rsid w:val="00880926"/>
    <w:rsid w:val="00880C7E"/>
    <w:rsid w:val="0088246D"/>
    <w:rsid w:val="00882734"/>
    <w:rsid w:val="00883276"/>
    <w:rsid w:val="00883B65"/>
    <w:rsid w:val="00884BC6"/>
    <w:rsid w:val="00884D8A"/>
    <w:rsid w:val="00886F27"/>
    <w:rsid w:val="008877A8"/>
    <w:rsid w:val="00893727"/>
    <w:rsid w:val="0089414F"/>
    <w:rsid w:val="00895212"/>
    <w:rsid w:val="00895D86"/>
    <w:rsid w:val="0089618C"/>
    <w:rsid w:val="0089665F"/>
    <w:rsid w:val="00896C32"/>
    <w:rsid w:val="008A2177"/>
    <w:rsid w:val="008A2DC4"/>
    <w:rsid w:val="008A4BD7"/>
    <w:rsid w:val="008A63E5"/>
    <w:rsid w:val="008A6650"/>
    <w:rsid w:val="008A6C69"/>
    <w:rsid w:val="008B0015"/>
    <w:rsid w:val="008B17AF"/>
    <w:rsid w:val="008B292F"/>
    <w:rsid w:val="008B2FEC"/>
    <w:rsid w:val="008B388D"/>
    <w:rsid w:val="008B3EE0"/>
    <w:rsid w:val="008C0F2B"/>
    <w:rsid w:val="008C1547"/>
    <w:rsid w:val="008C22BF"/>
    <w:rsid w:val="008C2391"/>
    <w:rsid w:val="008C4759"/>
    <w:rsid w:val="008C5052"/>
    <w:rsid w:val="008C6652"/>
    <w:rsid w:val="008C6A91"/>
    <w:rsid w:val="008C6E5B"/>
    <w:rsid w:val="008C7A9C"/>
    <w:rsid w:val="008D08C4"/>
    <w:rsid w:val="008D18DA"/>
    <w:rsid w:val="008D1ED2"/>
    <w:rsid w:val="008D2C00"/>
    <w:rsid w:val="008D2D0C"/>
    <w:rsid w:val="008D3BCC"/>
    <w:rsid w:val="008D42A5"/>
    <w:rsid w:val="008D4498"/>
    <w:rsid w:val="008D48C8"/>
    <w:rsid w:val="008D516B"/>
    <w:rsid w:val="008D5B59"/>
    <w:rsid w:val="008D62DA"/>
    <w:rsid w:val="008E0208"/>
    <w:rsid w:val="008E048B"/>
    <w:rsid w:val="008E0F2D"/>
    <w:rsid w:val="008E36A6"/>
    <w:rsid w:val="008E3CF9"/>
    <w:rsid w:val="008E4A79"/>
    <w:rsid w:val="008E4D34"/>
    <w:rsid w:val="008E755B"/>
    <w:rsid w:val="008F0DCA"/>
    <w:rsid w:val="008F1880"/>
    <w:rsid w:val="008F18A7"/>
    <w:rsid w:val="008F2EEE"/>
    <w:rsid w:val="008F422F"/>
    <w:rsid w:val="008F4E1E"/>
    <w:rsid w:val="008F5C86"/>
    <w:rsid w:val="008F5EEA"/>
    <w:rsid w:val="008F5F83"/>
    <w:rsid w:val="008F68A9"/>
    <w:rsid w:val="008F6E1D"/>
    <w:rsid w:val="00900780"/>
    <w:rsid w:val="009012E0"/>
    <w:rsid w:val="009032F5"/>
    <w:rsid w:val="00903B6C"/>
    <w:rsid w:val="0090500F"/>
    <w:rsid w:val="0090540F"/>
    <w:rsid w:val="00906118"/>
    <w:rsid w:val="0090691C"/>
    <w:rsid w:val="0091078B"/>
    <w:rsid w:val="00910B15"/>
    <w:rsid w:val="00910E65"/>
    <w:rsid w:val="009111BA"/>
    <w:rsid w:val="0091178E"/>
    <w:rsid w:val="0091181E"/>
    <w:rsid w:val="009120D4"/>
    <w:rsid w:val="00913209"/>
    <w:rsid w:val="0091458A"/>
    <w:rsid w:val="00915997"/>
    <w:rsid w:val="00915CA5"/>
    <w:rsid w:val="00915E84"/>
    <w:rsid w:val="00916A58"/>
    <w:rsid w:val="009178BB"/>
    <w:rsid w:val="00922D0C"/>
    <w:rsid w:val="00923310"/>
    <w:rsid w:val="00923789"/>
    <w:rsid w:val="00923B3A"/>
    <w:rsid w:val="00924306"/>
    <w:rsid w:val="009263E8"/>
    <w:rsid w:val="00926701"/>
    <w:rsid w:val="00926FC6"/>
    <w:rsid w:val="009309CE"/>
    <w:rsid w:val="00931B93"/>
    <w:rsid w:val="009321F3"/>
    <w:rsid w:val="0093227C"/>
    <w:rsid w:val="009350E4"/>
    <w:rsid w:val="00935281"/>
    <w:rsid w:val="0093638A"/>
    <w:rsid w:val="00936573"/>
    <w:rsid w:val="009369E9"/>
    <w:rsid w:val="00936ACC"/>
    <w:rsid w:val="00937F5C"/>
    <w:rsid w:val="009407BF"/>
    <w:rsid w:val="00940B4B"/>
    <w:rsid w:val="00941AAC"/>
    <w:rsid w:val="00941DBF"/>
    <w:rsid w:val="00942286"/>
    <w:rsid w:val="00942B47"/>
    <w:rsid w:val="0094303E"/>
    <w:rsid w:val="0094396D"/>
    <w:rsid w:val="00944905"/>
    <w:rsid w:val="00944DC0"/>
    <w:rsid w:val="009461C2"/>
    <w:rsid w:val="009473EA"/>
    <w:rsid w:val="00950B92"/>
    <w:rsid w:val="00951AFE"/>
    <w:rsid w:val="00952E89"/>
    <w:rsid w:val="00955265"/>
    <w:rsid w:val="00957283"/>
    <w:rsid w:val="009576E5"/>
    <w:rsid w:val="00960867"/>
    <w:rsid w:val="00963D46"/>
    <w:rsid w:val="00964015"/>
    <w:rsid w:val="00964B49"/>
    <w:rsid w:val="00966A5E"/>
    <w:rsid w:val="0097067D"/>
    <w:rsid w:val="00970FBF"/>
    <w:rsid w:val="00971375"/>
    <w:rsid w:val="009730ED"/>
    <w:rsid w:val="00973678"/>
    <w:rsid w:val="009745BE"/>
    <w:rsid w:val="00974DF9"/>
    <w:rsid w:val="00976D1B"/>
    <w:rsid w:val="009778D9"/>
    <w:rsid w:val="00980043"/>
    <w:rsid w:val="0098090F"/>
    <w:rsid w:val="00982102"/>
    <w:rsid w:val="009825E6"/>
    <w:rsid w:val="00983235"/>
    <w:rsid w:val="009843A2"/>
    <w:rsid w:val="0098454C"/>
    <w:rsid w:val="00984A7A"/>
    <w:rsid w:val="009865D4"/>
    <w:rsid w:val="00987001"/>
    <w:rsid w:val="00990397"/>
    <w:rsid w:val="00990A55"/>
    <w:rsid w:val="009918B1"/>
    <w:rsid w:val="00993C2F"/>
    <w:rsid w:val="00995525"/>
    <w:rsid w:val="00995CC4"/>
    <w:rsid w:val="009962F4"/>
    <w:rsid w:val="0099654B"/>
    <w:rsid w:val="00997166"/>
    <w:rsid w:val="009976C5"/>
    <w:rsid w:val="009A00E5"/>
    <w:rsid w:val="009A064F"/>
    <w:rsid w:val="009A09EE"/>
    <w:rsid w:val="009A15AD"/>
    <w:rsid w:val="009A1E6B"/>
    <w:rsid w:val="009A3B32"/>
    <w:rsid w:val="009A4822"/>
    <w:rsid w:val="009A50A5"/>
    <w:rsid w:val="009A58AF"/>
    <w:rsid w:val="009B010C"/>
    <w:rsid w:val="009B3654"/>
    <w:rsid w:val="009B39F7"/>
    <w:rsid w:val="009B6D7B"/>
    <w:rsid w:val="009C4261"/>
    <w:rsid w:val="009C4349"/>
    <w:rsid w:val="009C4E0A"/>
    <w:rsid w:val="009C5D1D"/>
    <w:rsid w:val="009C7380"/>
    <w:rsid w:val="009C774A"/>
    <w:rsid w:val="009D0062"/>
    <w:rsid w:val="009D03DE"/>
    <w:rsid w:val="009D059D"/>
    <w:rsid w:val="009D0BAE"/>
    <w:rsid w:val="009D2B00"/>
    <w:rsid w:val="009D3096"/>
    <w:rsid w:val="009D310E"/>
    <w:rsid w:val="009D389A"/>
    <w:rsid w:val="009D38E5"/>
    <w:rsid w:val="009D60F8"/>
    <w:rsid w:val="009D6423"/>
    <w:rsid w:val="009D7715"/>
    <w:rsid w:val="009D7E98"/>
    <w:rsid w:val="009D7EC7"/>
    <w:rsid w:val="009E124E"/>
    <w:rsid w:val="009E2F98"/>
    <w:rsid w:val="009E3CFD"/>
    <w:rsid w:val="009E40E6"/>
    <w:rsid w:val="009E50ED"/>
    <w:rsid w:val="009E6833"/>
    <w:rsid w:val="009E690C"/>
    <w:rsid w:val="009E7C3A"/>
    <w:rsid w:val="009F1388"/>
    <w:rsid w:val="009F1993"/>
    <w:rsid w:val="009F238D"/>
    <w:rsid w:val="009F442E"/>
    <w:rsid w:val="009F4BA4"/>
    <w:rsid w:val="009F58FF"/>
    <w:rsid w:val="009F5CFA"/>
    <w:rsid w:val="009F6463"/>
    <w:rsid w:val="009F6CB1"/>
    <w:rsid w:val="009F6DDD"/>
    <w:rsid w:val="009F78AB"/>
    <w:rsid w:val="009F7E0A"/>
    <w:rsid w:val="009F7E33"/>
    <w:rsid w:val="00A01995"/>
    <w:rsid w:val="00A02365"/>
    <w:rsid w:val="00A02A7C"/>
    <w:rsid w:val="00A0461E"/>
    <w:rsid w:val="00A04D28"/>
    <w:rsid w:val="00A0529A"/>
    <w:rsid w:val="00A05E7F"/>
    <w:rsid w:val="00A06DAD"/>
    <w:rsid w:val="00A07C45"/>
    <w:rsid w:val="00A10879"/>
    <w:rsid w:val="00A1191E"/>
    <w:rsid w:val="00A11941"/>
    <w:rsid w:val="00A12947"/>
    <w:rsid w:val="00A13402"/>
    <w:rsid w:val="00A14BD5"/>
    <w:rsid w:val="00A14C4A"/>
    <w:rsid w:val="00A162A8"/>
    <w:rsid w:val="00A202F5"/>
    <w:rsid w:val="00A20439"/>
    <w:rsid w:val="00A20BA3"/>
    <w:rsid w:val="00A20F30"/>
    <w:rsid w:val="00A21139"/>
    <w:rsid w:val="00A222AA"/>
    <w:rsid w:val="00A2246A"/>
    <w:rsid w:val="00A2347C"/>
    <w:rsid w:val="00A2507D"/>
    <w:rsid w:val="00A25233"/>
    <w:rsid w:val="00A25F0B"/>
    <w:rsid w:val="00A2785B"/>
    <w:rsid w:val="00A27DC1"/>
    <w:rsid w:val="00A300F2"/>
    <w:rsid w:val="00A30944"/>
    <w:rsid w:val="00A3251C"/>
    <w:rsid w:val="00A32BAE"/>
    <w:rsid w:val="00A333C2"/>
    <w:rsid w:val="00A334C2"/>
    <w:rsid w:val="00A339B3"/>
    <w:rsid w:val="00A347A5"/>
    <w:rsid w:val="00A35BF6"/>
    <w:rsid w:val="00A37517"/>
    <w:rsid w:val="00A37725"/>
    <w:rsid w:val="00A4126F"/>
    <w:rsid w:val="00A434BB"/>
    <w:rsid w:val="00A45079"/>
    <w:rsid w:val="00A454CC"/>
    <w:rsid w:val="00A526EB"/>
    <w:rsid w:val="00A53AC0"/>
    <w:rsid w:val="00A53BE2"/>
    <w:rsid w:val="00A5563F"/>
    <w:rsid w:val="00A5645C"/>
    <w:rsid w:val="00A568B3"/>
    <w:rsid w:val="00A56D1D"/>
    <w:rsid w:val="00A56F6C"/>
    <w:rsid w:val="00A5706D"/>
    <w:rsid w:val="00A57420"/>
    <w:rsid w:val="00A60601"/>
    <w:rsid w:val="00A622DE"/>
    <w:rsid w:val="00A62614"/>
    <w:rsid w:val="00A62CAF"/>
    <w:rsid w:val="00A64F52"/>
    <w:rsid w:val="00A65720"/>
    <w:rsid w:val="00A70E52"/>
    <w:rsid w:val="00A71F7C"/>
    <w:rsid w:val="00A8014D"/>
    <w:rsid w:val="00A806AA"/>
    <w:rsid w:val="00A82A5D"/>
    <w:rsid w:val="00A84350"/>
    <w:rsid w:val="00A84960"/>
    <w:rsid w:val="00A84B41"/>
    <w:rsid w:val="00A85B85"/>
    <w:rsid w:val="00A901B0"/>
    <w:rsid w:val="00A9032B"/>
    <w:rsid w:val="00A9125E"/>
    <w:rsid w:val="00A9232F"/>
    <w:rsid w:val="00A927D8"/>
    <w:rsid w:val="00A95F3A"/>
    <w:rsid w:val="00A96C98"/>
    <w:rsid w:val="00AA0144"/>
    <w:rsid w:val="00AA1BCE"/>
    <w:rsid w:val="00AA1F18"/>
    <w:rsid w:val="00AA243C"/>
    <w:rsid w:val="00AA371B"/>
    <w:rsid w:val="00AA556D"/>
    <w:rsid w:val="00AA5718"/>
    <w:rsid w:val="00AA5F3B"/>
    <w:rsid w:val="00AA64BD"/>
    <w:rsid w:val="00AA73DA"/>
    <w:rsid w:val="00AA73F3"/>
    <w:rsid w:val="00AB16BD"/>
    <w:rsid w:val="00AB1E24"/>
    <w:rsid w:val="00AB1F8F"/>
    <w:rsid w:val="00AB29D5"/>
    <w:rsid w:val="00AB33BD"/>
    <w:rsid w:val="00AB380E"/>
    <w:rsid w:val="00AB3877"/>
    <w:rsid w:val="00AB3B60"/>
    <w:rsid w:val="00AB494D"/>
    <w:rsid w:val="00AB57E6"/>
    <w:rsid w:val="00AB5BDC"/>
    <w:rsid w:val="00AC00ED"/>
    <w:rsid w:val="00AC1356"/>
    <w:rsid w:val="00AC1468"/>
    <w:rsid w:val="00AC167C"/>
    <w:rsid w:val="00AC20CA"/>
    <w:rsid w:val="00AC51A0"/>
    <w:rsid w:val="00AC69A7"/>
    <w:rsid w:val="00AC6E3B"/>
    <w:rsid w:val="00AD010D"/>
    <w:rsid w:val="00AD0812"/>
    <w:rsid w:val="00AD0E29"/>
    <w:rsid w:val="00AD2D11"/>
    <w:rsid w:val="00AD3B14"/>
    <w:rsid w:val="00AD4FE1"/>
    <w:rsid w:val="00AD79F4"/>
    <w:rsid w:val="00AD7CFE"/>
    <w:rsid w:val="00AD7EA4"/>
    <w:rsid w:val="00AD7F8C"/>
    <w:rsid w:val="00AE1F5C"/>
    <w:rsid w:val="00AE2067"/>
    <w:rsid w:val="00AE4555"/>
    <w:rsid w:val="00AF13A2"/>
    <w:rsid w:val="00AF4BB9"/>
    <w:rsid w:val="00AF744E"/>
    <w:rsid w:val="00AF7722"/>
    <w:rsid w:val="00B00B93"/>
    <w:rsid w:val="00B00E4C"/>
    <w:rsid w:val="00B012B9"/>
    <w:rsid w:val="00B019D9"/>
    <w:rsid w:val="00B0293A"/>
    <w:rsid w:val="00B032BE"/>
    <w:rsid w:val="00B0348F"/>
    <w:rsid w:val="00B0593E"/>
    <w:rsid w:val="00B07312"/>
    <w:rsid w:val="00B0758F"/>
    <w:rsid w:val="00B07684"/>
    <w:rsid w:val="00B1150B"/>
    <w:rsid w:val="00B11CD7"/>
    <w:rsid w:val="00B13DAA"/>
    <w:rsid w:val="00B140EB"/>
    <w:rsid w:val="00B143BF"/>
    <w:rsid w:val="00B150A1"/>
    <w:rsid w:val="00B15D05"/>
    <w:rsid w:val="00B16395"/>
    <w:rsid w:val="00B16479"/>
    <w:rsid w:val="00B22FB1"/>
    <w:rsid w:val="00B234B9"/>
    <w:rsid w:val="00B2409A"/>
    <w:rsid w:val="00B251CD"/>
    <w:rsid w:val="00B2571C"/>
    <w:rsid w:val="00B25F77"/>
    <w:rsid w:val="00B26A8D"/>
    <w:rsid w:val="00B26E5E"/>
    <w:rsid w:val="00B3008E"/>
    <w:rsid w:val="00B30D12"/>
    <w:rsid w:val="00B315ED"/>
    <w:rsid w:val="00B31778"/>
    <w:rsid w:val="00B31BFA"/>
    <w:rsid w:val="00B32072"/>
    <w:rsid w:val="00B350A7"/>
    <w:rsid w:val="00B3533A"/>
    <w:rsid w:val="00B35643"/>
    <w:rsid w:val="00B357FE"/>
    <w:rsid w:val="00B35864"/>
    <w:rsid w:val="00B35AB6"/>
    <w:rsid w:val="00B362C7"/>
    <w:rsid w:val="00B367B4"/>
    <w:rsid w:val="00B37109"/>
    <w:rsid w:val="00B37655"/>
    <w:rsid w:val="00B37887"/>
    <w:rsid w:val="00B37C37"/>
    <w:rsid w:val="00B41D22"/>
    <w:rsid w:val="00B42DDF"/>
    <w:rsid w:val="00B43563"/>
    <w:rsid w:val="00B43C5E"/>
    <w:rsid w:val="00B43DC3"/>
    <w:rsid w:val="00B44282"/>
    <w:rsid w:val="00B4431E"/>
    <w:rsid w:val="00B45F20"/>
    <w:rsid w:val="00B50B73"/>
    <w:rsid w:val="00B52459"/>
    <w:rsid w:val="00B550CA"/>
    <w:rsid w:val="00B5590C"/>
    <w:rsid w:val="00B56B3C"/>
    <w:rsid w:val="00B56F43"/>
    <w:rsid w:val="00B61593"/>
    <w:rsid w:val="00B61B5D"/>
    <w:rsid w:val="00B631B9"/>
    <w:rsid w:val="00B634B0"/>
    <w:rsid w:val="00B63961"/>
    <w:rsid w:val="00B64F1A"/>
    <w:rsid w:val="00B65997"/>
    <w:rsid w:val="00B66069"/>
    <w:rsid w:val="00B66743"/>
    <w:rsid w:val="00B66B47"/>
    <w:rsid w:val="00B66D1A"/>
    <w:rsid w:val="00B66FBF"/>
    <w:rsid w:val="00B672B0"/>
    <w:rsid w:val="00B673B0"/>
    <w:rsid w:val="00B7022C"/>
    <w:rsid w:val="00B70BBF"/>
    <w:rsid w:val="00B7213F"/>
    <w:rsid w:val="00B73390"/>
    <w:rsid w:val="00B75B82"/>
    <w:rsid w:val="00B7601E"/>
    <w:rsid w:val="00B804B6"/>
    <w:rsid w:val="00B80D40"/>
    <w:rsid w:val="00B8118F"/>
    <w:rsid w:val="00B82372"/>
    <w:rsid w:val="00B82561"/>
    <w:rsid w:val="00B8279E"/>
    <w:rsid w:val="00B82FBD"/>
    <w:rsid w:val="00B83495"/>
    <w:rsid w:val="00B8430F"/>
    <w:rsid w:val="00B8471E"/>
    <w:rsid w:val="00B847BB"/>
    <w:rsid w:val="00B84F7B"/>
    <w:rsid w:val="00B86997"/>
    <w:rsid w:val="00B86D7E"/>
    <w:rsid w:val="00B8796E"/>
    <w:rsid w:val="00B90560"/>
    <w:rsid w:val="00B90E24"/>
    <w:rsid w:val="00B919B6"/>
    <w:rsid w:val="00B92080"/>
    <w:rsid w:val="00B92777"/>
    <w:rsid w:val="00B92E62"/>
    <w:rsid w:val="00B9331E"/>
    <w:rsid w:val="00B947DC"/>
    <w:rsid w:val="00B9655D"/>
    <w:rsid w:val="00B969A6"/>
    <w:rsid w:val="00B96DC6"/>
    <w:rsid w:val="00B973AA"/>
    <w:rsid w:val="00BA0035"/>
    <w:rsid w:val="00BA06E5"/>
    <w:rsid w:val="00BA0A63"/>
    <w:rsid w:val="00BA35E8"/>
    <w:rsid w:val="00BA4A14"/>
    <w:rsid w:val="00BA5743"/>
    <w:rsid w:val="00BA5F6B"/>
    <w:rsid w:val="00BA632D"/>
    <w:rsid w:val="00BA6FC7"/>
    <w:rsid w:val="00BB0F8B"/>
    <w:rsid w:val="00BB128D"/>
    <w:rsid w:val="00BB1B45"/>
    <w:rsid w:val="00BB4BF3"/>
    <w:rsid w:val="00BB5044"/>
    <w:rsid w:val="00BB58C4"/>
    <w:rsid w:val="00BB5974"/>
    <w:rsid w:val="00BB66A7"/>
    <w:rsid w:val="00BB6D3B"/>
    <w:rsid w:val="00BB7A69"/>
    <w:rsid w:val="00BC0742"/>
    <w:rsid w:val="00BC10F7"/>
    <w:rsid w:val="00BC24AD"/>
    <w:rsid w:val="00BC30F0"/>
    <w:rsid w:val="00BC3564"/>
    <w:rsid w:val="00BC3720"/>
    <w:rsid w:val="00BC3766"/>
    <w:rsid w:val="00BC3FB7"/>
    <w:rsid w:val="00BC4B52"/>
    <w:rsid w:val="00BC55CF"/>
    <w:rsid w:val="00BC6F51"/>
    <w:rsid w:val="00BC738E"/>
    <w:rsid w:val="00BC7B13"/>
    <w:rsid w:val="00BD1012"/>
    <w:rsid w:val="00BD1367"/>
    <w:rsid w:val="00BD18ED"/>
    <w:rsid w:val="00BD2D65"/>
    <w:rsid w:val="00BD31FA"/>
    <w:rsid w:val="00BD3615"/>
    <w:rsid w:val="00BD3E9C"/>
    <w:rsid w:val="00BD3FFC"/>
    <w:rsid w:val="00BD4FD3"/>
    <w:rsid w:val="00BD51F1"/>
    <w:rsid w:val="00BD5934"/>
    <w:rsid w:val="00BE0026"/>
    <w:rsid w:val="00BE0337"/>
    <w:rsid w:val="00BE0705"/>
    <w:rsid w:val="00BE1E98"/>
    <w:rsid w:val="00BE22C3"/>
    <w:rsid w:val="00BE35DD"/>
    <w:rsid w:val="00BE50C2"/>
    <w:rsid w:val="00BE5A1C"/>
    <w:rsid w:val="00BE6133"/>
    <w:rsid w:val="00BF1BAE"/>
    <w:rsid w:val="00BF1E3A"/>
    <w:rsid w:val="00BF3DA7"/>
    <w:rsid w:val="00BF4008"/>
    <w:rsid w:val="00BF485B"/>
    <w:rsid w:val="00BF4DDE"/>
    <w:rsid w:val="00BF6BC4"/>
    <w:rsid w:val="00C0041E"/>
    <w:rsid w:val="00C01F86"/>
    <w:rsid w:val="00C03884"/>
    <w:rsid w:val="00C04133"/>
    <w:rsid w:val="00C043D4"/>
    <w:rsid w:val="00C060A4"/>
    <w:rsid w:val="00C11405"/>
    <w:rsid w:val="00C1242D"/>
    <w:rsid w:val="00C12C9C"/>
    <w:rsid w:val="00C13D28"/>
    <w:rsid w:val="00C13DFF"/>
    <w:rsid w:val="00C141F1"/>
    <w:rsid w:val="00C1523D"/>
    <w:rsid w:val="00C15E5F"/>
    <w:rsid w:val="00C16361"/>
    <w:rsid w:val="00C163EA"/>
    <w:rsid w:val="00C1681F"/>
    <w:rsid w:val="00C17062"/>
    <w:rsid w:val="00C1716B"/>
    <w:rsid w:val="00C179E1"/>
    <w:rsid w:val="00C17F5D"/>
    <w:rsid w:val="00C203AF"/>
    <w:rsid w:val="00C20477"/>
    <w:rsid w:val="00C21611"/>
    <w:rsid w:val="00C22701"/>
    <w:rsid w:val="00C2421E"/>
    <w:rsid w:val="00C246E0"/>
    <w:rsid w:val="00C25D3F"/>
    <w:rsid w:val="00C2621D"/>
    <w:rsid w:val="00C26C4C"/>
    <w:rsid w:val="00C26CE8"/>
    <w:rsid w:val="00C273D6"/>
    <w:rsid w:val="00C27F7A"/>
    <w:rsid w:val="00C321E0"/>
    <w:rsid w:val="00C322C3"/>
    <w:rsid w:val="00C33063"/>
    <w:rsid w:val="00C34562"/>
    <w:rsid w:val="00C3478D"/>
    <w:rsid w:val="00C34B04"/>
    <w:rsid w:val="00C35973"/>
    <w:rsid w:val="00C35AD1"/>
    <w:rsid w:val="00C36A79"/>
    <w:rsid w:val="00C40B1A"/>
    <w:rsid w:val="00C41DAC"/>
    <w:rsid w:val="00C42D4C"/>
    <w:rsid w:val="00C44DE4"/>
    <w:rsid w:val="00C44FBC"/>
    <w:rsid w:val="00C450E1"/>
    <w:rsid w:val="00C4763F"/>
    <w:rsid w:val="00C47983"/>
    <w:rsid w:val="00C5159B"/>
    <w:rsid w:val="00C51B13"/>
    <w:rsid w:val="00C51F2C"/>
    <w:rsid w:val="00C54AF3"/>
    <w:rsid w:val="00C55295"/>
    <w:rsid w:val="00C565B3"/>
    <w:rsid w:val="00C60E1C"/>
    <w:rsid w:val="00C61562"/>
    <w:rsid w:val="00C61A1D"/>
    <w:rsid w:val="00C6217E"/>
    <w:rsid w:val="00C626D0"/>
    <w:rsid w:val="00C64762"/>
    <w:rsid w:val="00C6766C"/>
    <w:rsid w:val="00C700FE"/>
    <w:rsid w:val="00C71F05"/>
    <w:rsid w:val="00C72C45"/>
    <w:rsid w:val="00C72EBA"/>
    <w:rsid w:val="00C73101"/>
    <w:rsid w:val="00C737F7"/>
    <w:rsid w:val="00C7756D"/>
    <w:rsid w:val="00C8164F"/>
    <w:rsid w:val="00C81A0A"/>
    <w:rsid w:val="00C82752"/>
    <w:rsid w:val="00C83CF8"/>
    <w:rsid w:val="00C84FCF"/>
    <w:rsid w:val="00C853C5"/>
    <w:rsid w:val="00C85882"/>
    <w:rsid w:val="00C876DA"/>
    <w:rsid w:val="00C91140"/>
    <w:rsid w:val="00C913CD"/>
    <w:rsid w:val="00C9211D"/>
    <w:rsid w:val="00C92499"/>
    <w:rsid w:val="00C927BB"/>
    <w:rsid w:val="00C9316F"/>
    <w:rsid w:val="00C93F48"/>
    <w:rsid w:val="00C95543"/>
    <w:rsid w:val="00C95DEC"/>
    <w:rsid w:val="00C95DF0"/>
    <w:rsid w:val="00C95E5C"/>
    <w:rsid w:val="00C9611D"/>
    <w:rsid w:val="00C965FD"/>
    <w:rsid w:val="00C96E4E"/>
    <w:rsid w:val="00C970C6"/>
    <w:rsid w:val="00CA031E"/>
    <w:rsid w:val="00CA0943"/>
    <w:rsid w:val="00CA0B10"/>
    <w:rsid w:val="00CA132E"/>
    <w:rsid w:val="00CA170F"/>
    <w:rsid w:val="00CA2954"/>
    <w:rsid w:val="00CA418D"/>
    <w:rsid w:val="00CA5A7F"/>
    <w:rsid w:val="00CA683C"/>
    <w:rsid w:val="00CA6CF8"/>
    <w:rsid w:val="00CA70B5"/>
    <w:rsid w:val="00CA7795"/>
    <w:rsid w:val="00CA78D6"/>
    <w:rsid w:val="00CA7BF9"/>
    <w:rsid w:val="00CB0159"/>
    <w:rsid w:val="00CB019E"/>
    <w:rsid w:val="00CB056C"/>
    <w:rsid w:val="00CB18A5"/>
    <w:rsid w:val="00CB214E"/>
    <w:rsid w:val="00CB3E46"/>
    <w:rsid w:val="00CB4274"/>
    <w:rsid w:val="00CB43EC"/>
    <w:rsid w:val="00CB670E"/>
    <w:rsid w:val="00CB7789"/>
    <w:rsid w:val="00CC0849"/>
    <w:rsid w:val="00CC167A"/>
    <w:rsid w:val="00CC235E"/>
    <w:rsid w:val="00CC2A2B"/>
    <w:rsid w:val="00CC2FD3"/>
    <w:rsid w:val="00CC323C"/>
    <w:rsid w:val="00CC43E4"/>
    <w:rsid w:val="00CC5614"/>
    <w:rsid w:val="00CC7F3B"/>
    <w:rsid w:val="00CD07C6"/>
    <w:rsid w:val="00CD0D5F"/>
    <w:rsid w:val="00CD24AC"/>
    <w:rsid w:val="00CD25B8"/>
    <w:rsid w:val="00CD4072"/>
    <w:rsid w:val="00CD518E"/>
    <w:rsid w:val="00CD5877"/>
    <w:rsid w:val="00CD6DA2"/>
    <w:rsid w:val="00CD7708"/>
    <w:rsid w:val="00CE05AD"/>
    <w:rsid w:val="00CE11AE"/>
    <w:rsid w:val="00CE18F0"/>
    <w:rsid w:val="00CE1906"/>
    <w:rsid w:val="00CE2B0A"/>
    <w:rsid w:val="00CE4577"/>
    <w:rsid w:val="00CE46D6"/>
    <w:rsid w:val="00CE5529"/>
    <w:rsid w:val="00CE78C0"/>
    <w:rsid w:val="00CF1FD7"/>
    <w:rsid w:val="00CF2812"/>
    <w:rsid w:val="00CF36B1"/>
    <w:rsid w:val="00CF3BE4"/>
    <w:rsid w:val="00CF55A9"/>
    <w:rsid w:val="00CF6394"/>
    <w:rsid w:val="00CF745B"/>
    <w:rsid w:val="00CF78C2"/>
    <w:rsid w:val="00CF7DA1"/>
    <w:rsid w:val="00D00DE1"/>
    <w:rsid w:val="00D028F5"/>
    <w:rsid w:val="00D04CC8"/>
    <w:rsid w:val="00D0525F"/>
    <w:rsid w:val="00D103DF"/>
    <w:rsid w:val="00D12D20"/>
    <w:rsid w:val="00D12D8F"/>
    <w:rsid w:val="00D131BE"/>
    <w:rsid w:val="00D1334E"/>
    <w:rsid w:val="00D15D40"/>
    <w:rsid w:val="00D16027"/>
    <w:rsid w:val="00D16EFA"/>
    <w:rsid w:val="00D2074E"/>
    <w:rsid w:val="00D21E21"/>
    <w:rsid w:val="00D24047"/>
    <w:rsid w:val="00D24967"/>
    <w:rsid w:val="00D25B6F"/>
    <w:rsid w:val="00D26036"/>
    <w:rsid w:val="00D2635E"/>
    <w:rsid w:val="00D2663C"/>
    <w:rsid w:val="00D32896"/>
    <w:rsid w:val="00D332A1"/>
    <w:rsid w:val="00D339E8"/>
    <w:rsid w:val="00D37034"/>
    <w:rsid w:val="00D45345"/>
    <w:rsid w:val="00D47783"/>
    <w:rsid w:val="00D500C0"/>
    <w:rsid w:val="00D50351"/>
    <w:rsid w:val="00D509C0"/>
    <w:rsid w:val="00D50A88"/>
    <w:rsid w:val="00D513CD"/>
    <w:rsid w:val="00D521A2"/>
    <w:rsid w:val="00D52B7C"/>
    <w:rsid w:val="00D53284"/>
    <w:rsid w:val="00D538A5"/>
    <w:rsid w:val="00D540D5"/>
    <w:rsid w:val="00D543D7"/>
    <w:rsid w:val="00D54BB3"/>
    <w:rsid w:val="00D5584F"/>
    <w:rsid w:val="00D5605D"/>
    <w:rsid w:val="00D56311"/>
    <w:rsid w:val="00D568C9"/>
    <w:rsid w:val="00D56C60"/>
    <w:rsid w:val="00D57FA0"/>
    <w:rsid w:val="00D61812"/>
    <w:rsid w:val="00D61840"/>
    <w:rsid w:val="00D61897"/>
    <w:rsid w:val="00D619DF"/>
    <w:rsid w:val="00D61FEB"/>
    <w:rsid w:val="00D6248D"/>
    <w:rsid w:val="00D62A03"/>
    <w:rsid w:val="00D63460"/>
    <w:rsid w:val="00D661E1"/>
    <w:rsid w:val="00D66860"/>
    <w:rsid w:val="00D67FE3"/>
    <w:rsid w:val="00D723D5"/>
    <w:rsid w:val="00D72964"/>
    <w:rsid w:val="00D72A80"/>
    <w:rsid w:val="00D737FA"/>
    <w:rsid w:val="00D7471C"/>
    <w:rsid w:val="00D751BC"/>
    <w:rsid w:val="00D77680"/>
    <w:rsid w:val="00D80F76"/>
    <w:rsid w:val="00D812E9"/>
    <w:rsid w:val="00D81A6E"/>
    <w:rsid w:val="00D8205A"/>
    <w:rsid w:val="00D8363A"/>
    <w:rsid w:val="00D83D7C"/>
    <w:rsid w:val="00D84C37"/>
    <w:rsid w:val="00D8551A"/>
    <w:rsid w:val="00D85E8E"/>
    <w:rsid w:val="00D85EA4"/>
    <w:rsid w:val="00D87C3F"/>
    <w:rsid w:val="00D9326F"/>
    <w:rsid w:val="00D93FFF"/>
    <w:rsid w:val="00D94D35"/>
    <w:rsid w:val="00D95D70"/>
    <w:rsid w:val="00D964A0"/>
    <w:rsid w:val="00DA0461"/>
    <w:rsid w:val="00DA0AC7"/>
    <w:rsid w:val="00DA0B74"/>
    <w:rsid w:val="00DA0F2B"/>
    <w:rsid w:val="00DA1010"/>
    <w:rsid w:val="00DA14FF"/>
    <w:rsid w:val="00DA321D"/>
    <w:rsid w:val="00DA761A"/>
    <w:rsid w:val="00DB0252"/>
    <w:rsid w:val="00DB086A"/>
    <w:rsid w:val="00DB0BF7"/>
    <w:rsid w:val="00DB2654"/>
    <w:rsid w:val="00DB292F"/>
    <w:rsid w:val="00DB3A47"/>
    <w:rsid w:val="00DB43FF"/>
    <w:rsid w:val="00DB5C36"/>
    <w:rsid w:val="00DB6661"/>
    <w:rsid w:val="00DC0B02"/>
    <w:rsid w:val="00DC17E1"/>
    <w:rsid w:val="00DC1AFD"/>
    <w:rsid w:val="00DC2398"/>
    <w:rsid w:val="00DC2F98"/>
    <w:rsid w:val="00DC404B"/>
    <w:rsid w:val="00DC4565"/>
    <w:rsid w:val="00DC54C9"/>
    <w:rsid w:val="00DD0626"/>
    <w:rsid w:val="00DD0958"/>
    <w:rsid w:val="00DD16DB"/>
    <w:rsid w:val="00DD3ECC"/>
    <w:rsid w:val="00DD4B96"/>
    <w:rsid w:val="00DD5173"/>
    <w:rsid w:val="00DD5FBF"/>
    <w:rsid w:val="00DD688F"/>
    <w:rsid w:val="00DE0ECA"/>
    <w:rsid w:val="00DE100F"/>
    <w:rsid w:val="00DE134B"/>
    <w:rsid w:val="00DE160F"/>
    <w:rsid w:val="00DE2599"/>
    <w:rsid w:val="00DE2785"/>
    <w:rsid w:val="00DE2E8C"/>
    <w:rsid w:val="00DE31D6"/>
    <w:rsid w:val="00DE3B2F"/>
    <w:rsid w:val="00DE43ED"/>
    <w:rsid w:val="00DE4AAD"/>
    <w:rsid w:val="00DE6297"/>
    <w:rsid w:val="00DF0EF2"/>
    <w:rsid w:val="00DF1F74"/>
    <w:rsid w:val="00DF5FCF"/>
    <w:rsid w:val="00DF66A8"/>
    <w:rsid w:val="00E00CA0"/>
    <w:rsid w:val="00E0244B"/>
    <w:rsid w:val="00E02DFB"/>
    <w:rsid w:val="00E02F0C"/>
    <w:rsid w:val="00E03AD8"/>
    <w:rsid w:val="00E040F8"/>
    <w:rsid w:val="00E042F4"/>
    <w:rsid w:val="00E043B6"/>
    <w:rsid w:val="00E0461F"/>
    <w:rsid w:val="00E04878"/>
    <w:rsid w:val="00E04FBD"/>
    <w:rsid w:val="00E05C4C"/>
    <w:rsid w:val="00E075E3"/>
    <w:rsid w:val="00E1136B"/>
    <w:rsid w:val="00E12C03"/>
    <w:rsid w:val="00E13224"/>
    <w:rsid w:val="00E136A9"/>
    <w:rsid w:val="00E13CF0"/>
    <w:rsid w:val="00E14949"/>
    <w:rsid w:val="00E15293"/>
    <w:rsid w:val="00E154BB"/>
    <w:rsid w:val="00E15776"/>
    <w:rsid w:val="00E1636C"/>
    <w:rsid w:val="00E164AD"/>
    <w:rsid w:val="00E20614"/>
    <w:rsid w:val="00E21441"/>
    <w:rsid w:val="00E21865"/>
    <w:rsid w:val="00E21A66"/>
    <w:rsid w:val="00E235C5"/>
    <w:rsid w:val="00E24590"/>
    <w:rsid w:val="00E255C0"/>
    <w:rsid w:val="00E25804"/>
    <w:rsid w:val="00E2671C"/>
    <w:rsid w:val="00E27896"/>
    <w:rsid w:val="00E30403"/>
    <w:rsid w:val="00E30CDF"/>
    <w:rsid w:val="00E3138C"/>
    <w:rsid w:val="00E32B29"/>
    <w:rsid w:val="00E32BB7"/>
    <w:rsid w:val="00E32F56"/>
    <w:rsid w:val="00E345D0"/>
    <w:rsid w:val="00E34A23"/>
    <w:rsid w:val="00E35044"/>
    <w:rsid w:val="00E362B5"/>
    <w:rsid w:val="00E36C4B"/>
    <w:rsid w:val="00E36E26"/>
    <w:rsid w:val="00E4219E"/>
    <w:rsid w:val="00E42382"/>
    <w:rsid w:val="00E43ECA"/>
    <w:rsid w:val="00E445F5"/>
    <w:rsid w:val="00E45F83"/>
    <w:rsid w:val="00E46BAA"/>
    <w:rsid w:val="00E46E08"/>
    <w:rsid w:val="00E46F99"/>
    <w:rsid w:val="00E46FB4"/>
    <w:rsid w:val="00E471A6"/>
    <w:rsid w:val="00E5061F"/>
    <w:rsid w:val="00E51122"/>
    <w:rsid w:val="00E56B3C"/>
    <w:rsid w:val="00E57099"/>
    <w:rsid w:val="00E57577"/>
    <w:rsid w:val="00E578BA"/>
    <w:rsid w:val="00E61B46"/>
    <w:rsid w:val="00E61C22"/>
    <w:rsid w:val="00E649C2"/>
    <w:rsid w:val="00E65014"/>
    <w:rsid w:val="00E65EA1"/>
    <w:rsid w:val="00E70024"/>
    <w:rsid w:val="00E71A48"/>
    <w:rsid w:val="00E72183"/>
    <w:rsid w:val="00E72987"/>
    <w:rsid w:val="00E74CA8"/>
    <w:rsid w:val="00E74E42"/>
    <w:rsid w:val="00E75247"/>
    <w:rsid w:val="00E75DD5"/>
    <w:rsid w:val="00E7648B"/>
    <w:rsid w:val="00E77E71"/>
    <w:rsid w:val="00E84355"/>
    <w:rsid w:val="00E84685"/>
    <w:rsid w:val="00E85747"/>
    <w:rsid w:val="00E86C77"/>
    <w:rsid w:val="00E87A0A"/>
    <w:rsid w:val="00E87DEF"/>
    <w:rsid w:val="00E90974"/>
    <w:rsid w:val="00E91924"/>
    <w:rsid w:val="00E91BD8"/>
    <w:rsid w:val="00E92F65"/>
    <w:rsid w:val="00E930C0"/>
    <w:rsid w:val="00E930EE"/>
    <w:rsid w:val="00E93661"/>
    <w:rsid w:val="00E9511C"/>
    <w:rsid w:val="00E97E35"/>
    <w:rsid w:val="00EA00B0"/>
    <w:rsid w:val="00EA1599"/>
    <w:rsid w:val="00EA2511"/>
    <w:rsid w:val="00EA292A"/>
    <w:rsid w:val="00EA2ED7"/>
    <w:rsid w:val="00EA4056"/>
    <w:rsid w:val="00EA4EF4"/>
    <w:rsid w:val="00EA5224"/>
    <w:rsid w:val="00EA66B0"/>
    <w:rsid w:val="00EA737A"/>
    <w:rsid w:val="00EB02FA"/>
    <w:rsid w:val="00EB15B7"/>
    <w:rsid w:val="00EB1C90"/>
    <w:rsid w:val="00EB1F6E"/>
    <w:rsid w:val="00EB2261"/>
    <w:rsid w:val="00EB6CF6"/>
    <w:rsid w:val="00EC0DB1"/>
    <w:rsid w:val="00EC1627"/>
    <w:rsid w:val="00EC1912"/>
    <w:rsid w:val="00EC2D9F"/>
    <w:rsid w:val="00EC3F65"/>
    <w:rsid w:val="00EC4203"/>
    <w:rsid w:val="00EC441E"/>
    <w:rsid w:val="00EC6551"/>
    <w:rsid w:val="00ED1A84"/>
    <w:rsid w:val="00ED1E6B"/>
    <w:rsid w:val="00ED21AE"/>
    <w:rsid w:val="00ED2685"/>
    <w:rsid w:val="00ED2A53"/>
    <w:rsid w:val="00ED4538"/>
    <w:rsid w:val="00ED6E29"/>
    <w:rsid w:val="00ED7D0D"/>
    <w:rsid w:val="00ED7D20"/>
    <w:rsid w:val="00ED7EAB"/>
    <w:rsid w:val="00EE14DF"/>
    <w:rsid w:val="00EE24D2"/>
    <w:rsid w:val="00EE2617"/>
    <w:rsid w:val="00EE3F86"/>
    <w:rsid w:val="00EE433D"/>
    <w:rsid w:val="00EE6178"/>
    <w:rsid w:val="00EE6531"/>
    <w:rsid w:val="00EE69FB"/>
    <w:rsid w:val="00EE7019"/>
    <w:rsid w:val="00EF005A"/>
    <w:rsid w:val="00EF167F"/>
    <w:rsid w:val="00EF2248"/>
    <w:rsid w:val="00EF5295"/>
    <w:rsid w:val="00EF55F4"/>
    <w:rsid w:val="00EF575F"/>
    <w:rsid w:val="00EF67EF"/>
    <w:rsid w:val="00EF6C97"/>
    <w:rsid w:val="00F00694"/>
    <w:rsid w:val="00F01B07"/>
    <w:rsid w:val="00F02309"/>
    <w:rsid w:val="00F028AC"/>
    <w:rsid w:val="00F02DBE"/>
    <w:rsid w:val="00F0310E"/>
    <w:rsid w:val="00F0332B"/>
    <w:rsid w:val="00F04C3C"/>
    <w:rsid w:val="00F04CDB"/>
    <w:rsid w:val="00F064ED"/>
    <w:rsid w:val="00F07DC3"/>
    <w:rsid w:val="00F12DF6"/>
    <w:rsid w:val="00F12FF1"/>
    <w:rsid w:val="00F13EDF"/>
    <w:rsid w:val="00F162A1"/>
    <w:rsid w:val="00F16483"/>
    <w:rsid w:val="00F164F3"/>
    <w:rsid w:val="00F1727A"/>
    <w:rsid w:val="00F17F77"/>
    <w:rsid w:val="00F20135"/>
    <w:rsid w:val="00F20566"/>
    <w:rsid w:val="00F20782"/>
    <w:rsid w:val="00F22165"/>
    <w:rsid w:val="00F23726"/>
    <w:rsid w:val="00F23B6B"/>
    <w:rsid w:val="00F2412B"/>
    <w:rsid w:val="00F25533"/>
    <w:rsid w:val="00F26771"/>
    <w:rsid w:val="00F270D9"/>
    <w:rsid w:val="00F27D1A"/>
    <w:rsid w:val="00F316B6"/>
    <w:rsid w:val="00F32E98"/>
    <w:rsid w:val="00F33141"/>
    <w:rsid w:val="00F340C9"/>
    <w:rsid w:val="00F346A8"/>
    <w:rsid w:val="00F353DD"/>
    <w:rsid w:val="00F3586E"/>
    <w:rsid w:val="00F378F0"/>
    <w:rsid w:val="00F37C98"/>
    <w:rsid w:val="00F40AE0"/>
    <w:rsid w:val="00F43DB2"/>
    <w:rsid w:val="00F45090"/>
    <w:rsid w:val="00F453E3"/>
    <w:rsid w:val="00F45C65"/>
    <w:rsid w:val="00F45E17"/>
    <w:rsid w:val="00F468B5"/>
    <w:rsid w:val="00F47840"/>
    <w:rsid w:val="00F5043B"/>
    <w:rsid w:val="00F51026"/>
    <w:rsid w:val="00F52864"/>
    <w:rsid w:val="00F53A12"/>
    <w:rsid w:val="00F54937"/>
    <w:rsid w:val="00F54CC1"/>
    <w:rsid w:val="00F55BA4"/>
    <w:rsid w:val="00F568E5"/>
    <w:rsid w:val="00F6109A"/>
    <w:rsid w:val="00F625B8"/>
    <w:rsid w:val="00F62F42"/>
    <w:rsid w:val="00F631A0"/>
    <w:rsid w:val="00F63A75"/>
    <w:rsid w:val="00F64655"/>
    <w:rsid w:val="00F64C6A"/>
    <w:rsid w:val="00F656CA"/>
    <w:rsid w:val="00F66461"/>
    <w:rsid w:val="00F671B4"/>
    <w:rsid w:val="00F67233"/>
    <w:rsid w:val="00F678F4"/>
    <w:rsid w:val="00F7562E"/>
    <w:rsid w:val="00F75882"/>
    <w:rsid w:val="00F759AC"/>
    <w:rsid w:val="00F80944"/>
    <w:rsid w:val="00F81BFB"/>
    <w:rsid w:val="00F83057"/>
    <w:rsid w:val="00F835CF"/>
    <w:rsid w:val="00F857CA"/>
    <w:rsid w:val="00F90185"/>
    <w:rsid w:val="00F90BAF"/>
    <w:rsid w:val="00F90D8D"/>
    <w:rsid w:val="00F90ECE"/>
    <w:rsid w:val="00F91673"/>
    <w:rsid w:val="00F91A4F"/>
    <w:rsid w:val="00F92E14"/>
    <w:rsid w:val="00F931D9"/>
    <w:rsid w:val="00F932E3"/>
    <w:rsid w:val="00F94809"/>
    <w:rsid w:val="00F95C10"/>
    <w:rsid w:val="00F969E5"/>
    <w:rsid w:val="00FA13EE"/>
    <w:rsid w:val="00FA1B4E"/>
    <w:rsid w:val="00FA3118"/>
    <w:rsid w:val="00FA3AD2"/>
    <w:rsid w:val="00FA4108"/>
    <w:rsid w:val="00FA48D9"/>
    <w:rsid w:val="00FA6111"/>
    <w:rsid w:val="00FA63F2"/>
    <w:rsid w:val="00FA6815"/>
    <w:rsid w:val="00FA76C7"/>
    <w:rsid w:val="00FB0038"/>
    <w:rsid w:val="00FB0A42"/>
    <w:rsid w:val="00FB15C7"/>
    <w:rsid w:val="00FB5476"/>
    <w:rsid w:val="00FB6825"/>
    <w:rsid w:val="00FC0096"/>
    <w:rsid w:val="00FC1525"/>
    <w:rsid w:val="00FC4B91"/>
    <w:rsid w:val="00FC4CF8"/>
    <w:rsid w:val="00FC7A9D"/>
    <w:rsid w:val="00FD03D4"/>
    <w:rsid w:val="00FD05A1"/>
    <w:rsid w:val="00FD0E99"/>
    <w:rsid w:val="00FD179E"/>
    <w:rsid w:val="00FD3272"/>
    <w:rsid w:val="00FD47C8"/>
    <w:rsid w:val="00FD4C60"/>
    <w:rsid w:val="00FD51C3"/>
    <w:rsid w:val="00FD57E5"/>
    <w:rsid w:val="00FD652C"/>
    <w:rsid w:val="00FE0241"/>
    <w:rsid w:val="00FE041C"/>
    <w:rsid w:val="00FE4907"/>
    <w:rsid w:val="00FE5EC3"/>
    <w:rsid w:val="00FE66BE"/>
    <w:rsid w:val="00FE682D"/>
    <w:rsid w:val="00FE740C"/>
    <w:rsid w:val="00FF1210"/>
    <w:rsid w:val="00FF2CB4"/>
    <w:rsid w:val="00FF39FB"/>
    <w:rsid w:val="00FF62FC"/>
    <w:rsid w:val="00FF6725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550118"/>
  <w15:docId w15:val="{61ABC3EC-CBB2-4085-9F57-16CA612E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C2"/>
    <w:pPr>
      <w:bidi/>
      <w:spacing w:after="120" w:line="288" w:lineRule="auto"/>
      <w:jc w:val="both"/>
    </w:pPr>
    <w:rPr>
      <w:rFonts w:asciiTheme="minorBidi" w:eastAsia="Times New Roman" w:hAnsiTheme="minorBidi"/>
      <w:sz w:val="28"/>
      <w:szCs w:val="28"/>
      <w:lang w:val="x-none" w:eastAsia="x-none"/>
    </w:rPr>
  </w:style>
  <w:style w:type="paragraph" w:styleId="Heading1">
    <w:name w:val="heading 1"/>
    <w:basedOn w:val="Normal"/>
    <w:next w:val="Normal"/>
    <w:link w:val="Heading1Char"/>
    <w:qFormat/>
    <w:rsid w:val="00161612"/>
    <w:pPr>
      <w:keepNext/>
      <w:keepLines/>
      <w:numPr>
        <w:numId w:val="9"/>
      </w:numPr>
      <w:spacing w:before="240" w:after="0" w:line="276" w:lineRule="auto"/>
      <w:jc w:val="left"/>
      <w:outlineLvl w:val="0"/>
    </w:pPr>
    <w:rPr>
      <w:rFonts w:ascii="HelveticaNeueLT Arabic 45 Light" w:eastAsiaTheme="majorEastAsia" w:hAnsi="HelveticaNeueLT Arabic 45 Light" w:cs="HelveticaNeueLT Arabic 45 Light"/>
      <w:b/>
      <w:bCs/>
      <w:color w:val="1A7992"/>
      <w:lang w:val="en-GB"/>
    </w:rPr>
  </w:style>
  <w:style w:type="paragraph" w:styleId="Heading2">
    <w:name w:val="heading 2"/>
    <w:basedOn w:val="Heading1"/>
    <w:next w:val="Normal"/>
    <w:link w:val="Heading2Char"/>
    <w:unhideWhenUsed/>
    <w:qFormat/>
    <w:rsid w:val="00C33063"/>
    <w:pPr>
      <w:numPr>
        <w:ilvl w:val="1"/>
      </w:numPr>
      <w:outlineLvl w:val="1"/>
    </w:pPr>
    <w:rPr>
      <w:rFonts w:eastAsia="Times New Roman"/>
      <w:b w:val="0"/>
      <w:color w:val="BF8F00" w:themeColor="accent4" w:themeShade="BF"/>
      <w:lang w:val="en-US" w:eastAsia="en-US"/>
    </w:rPr>
  </w:style>
  <w:style w:type="paragraph" w:styleId="Heading3">
    <w:name w:val="heading 3"/>
    <w:basedOn w:val="ListParagraph"/>
    <w:next w:val="Normal"/>
    <w:link w:val="Heading3Char"/>
    <w:unhideWhenUsed/>
    <w:qFormat/>
    <w:rsid w:val="005A283B"/>
    <w:pPr>
      <w:numPr>
        <w:numId w:val="11"/>
      </w:numPr>
      <w:spacing w:after="160" w:line="259" w:lineRule="auto"/>
      <w:ind w:left="450"/>
      <w:contextualSpacing/>
      <w:jc w:val="left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ListParagraph"/>
    <w:next w:val="Normal"/>
    <w:link w:val="Heading4Char"/>
    <w:unhideWhenUsed/>
    <w:qFormat/>
    <w:rsid w:val="005A283B"/>
    <w:pPr>
      <w:numPr>
        <w:numId w:val="12"/>
      </w:numPr>
      <w:spacing w:after="160" w:line="259" w:lineRule="auto"/>
      <w:contextualSpacing/>
      <w:jc w:val="left"/>
      <w:outlineLvl w:val="3"/>
    </w:pPr>
    <w:rPr>
      <w:rFonts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A568B3"/>
    <w:pPr>
      <w:numPr>
        <w:ilvl w:val="4"/>
        <w:numId w:val="2"/>
      </w:numPr>
      <w:spacing w:line="271" w:lineRule="auto"/>
      <w:jc w:val="left"/>
      <w:outlineLvl w:val="4"/>
    </w:pPr>
    <w:rPr>
      <w:rFonts w:cs="Times New Roman"/>
      <w:b/>
      <w:bCs/>
      <w:color w:val="808080" w:themeColor="background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099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9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9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9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32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321D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A32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25"/>
    <w:rPr>
      <w:rFonts w:asciiTheme="minorBidi" w:eastAsia="Times New Roman" w:hAnsiTheme="minorBidi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C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25"/>
    <w:rPr>
      <w:rFonts w:asciiTheme="minorBidi" w:eastAsia="Times New Roman" w:hAnsiTheme="minorBidi"/>
      <w:sz w:val="28"/>
      <w:szCs w:val="28"/>
      <w:lang w:val="x-none" w:eastAsia="x-none"/>
    </w:rPr>
  </w:style>
  <w:style w:type="paragraph" w:styleId="ListParagraph">
    <w:name w:val="List Paragraph"/>
    <w:aliases w:val="lp1,Bullet List,FooterText,numbered,List Paragraph1,Paragraphe de liste1,سرد الفقرات,Primus H 3,Use Case List Paragraph"/>
    <w:basedOn w:val="Normal"/>
    <w:link w:val="ListParagraphChar"/>
    <w:uiPriority w:val="34"/>
    <w:qFormat/>
    <w:rsid w:val="008C7A9C"/>
    <w:pPr>
      <w:ind w:left="720"/>
    </w:pPr>
  </w:style>
  <w:style w:type="character" w:customStyle="1" w:styleId="ListParagraphChar">
    <w:name w:val="List Paragraph Char"/>
    <w:aliases w:val="lp1 Char,Bullet List Char,FooterText Char,numbered Char,List Paragraph1 Char,Paragraphe de liste1 Char,سرد الفقرات Char,Primus H 3 Char,Use Case List Paragraph Char"/>
    <w:basedOn w:val="DefaultParagraphFont"/>
    <w:link w:val="ListParagraph"/>
    <w:uiPriority w:val="34"/>
    <w:rsid w:val="008C7A9C"/>
    <w:rPr>
      <w:rFonts w:asciiTheme="minorBidi" w:eastAsia="Times New Roman" w:hAnsiTheme="minorBidi"/>
      <w:sz w:val="28"/>
      <w:szCs w:val="28"/>
      <w:lang w:val="x-none" w:eastAsia="x-none"/>
    </w:rPr>
  </w:style>
  <w:style w:type="character" w:customStyle="1" w:styleId="Heading1Char">
    <w:name w:val="Heading 1 Char"/>
    <w:basedOn w:val="DefaultParagraphFont"/>
    <w:link w:val="Heading1"/>
    <w:rsid w:val="00161612"/>
    <w:rPr>
      <w:rFonts w:ascii="HelveticaNeueLT Arabic 45 Light" w:eastAsiaTheme="majorEastAsia" w:hAnsi="HelveticaNeueLT Arabic 45 Light" w:cs="HelveticaNeueLT Arabic 45 Light"/>
      <w:b/>
      <w:bCs/>
      <w:color w:val="1A7992"/>
      <w:sz w:val="28"/>
      <w:szCs w:val="28"/>
      <w:lang w:val="en-GB" w:eastAsia="x-none"/>
    </w:rPr>
  </w:style>
  <w:style w:type="paragraph" w:customStyle="1" w:styleId="StyleNormalSmall">
    <w:name w:val="Style_Normal_Small"/>
    <w:basedOn w:val="Normal"/>
    <w:qFormat/>
    <w:rsid w:val="008C7A9C"/>
    <w:rPr>
      <w:sz w:val="20"/>
      <w:szCs w:val="20"/>
    </w:rPr>
  </w:style>
  <w:style w:type="table" w:customStyle="1" w:styleId="GridTable4-Accent31">
    <w:name w:val="Grid Table 4 - Accent 31"/>
    <w:basedOn w:val="TableNormal"/>
    <w:uiPriority w:val="49"/>
    <w:rsid w:val="008C7A9C"/>
    <w:pPr>
      <w:spacing w:after="0" w:line="240" w:lineRule="auto"/>
    </w:pPr>
    <w:rPr>
      <w:rFonts w:ascii="Calibri" w:eastAsia="Times New Roman" w:hAnsi="Calibri" w:cs="Simplified Arabic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C33063"/>
    <w:rPr>
      <w:rFonts w:ascii="HelveticaNeueLT Arabic 45 Light" w:eastAsia="Times New Roman" w:hAnsi="HelveticaNeueLT Arabic 45 Light" w:cs="HelveticaNeueLT Arabic 45 Light"/>
      <w:bCs/>
      <w:color w:val="BF8F00" w:themeColor="accent4" w:themeShade="BF"/>
      <w:sz w:val="28"/>
      <w:szCs w:val="28"/>
    </w:rPr>
  </w:style>
  <w:style w:type="paragraph" w:styleId="Title">
    <w:name w:val="Title"/>
    <w:basedOn w:val="NoSpacing"/>
    <w:next w:val="Normal"/>
    <w:link w:val="TitleChar"/>
    <w:uiPriority w:val="10"/>
    <w:qFormat/>
    <w:rsid w:val="00F25533"/>
    <w:pPr>
      <w:jc w:val="right"/>
    </w:pPr>
    <w:rPr>
      <w:rFonts w:asciiTheme="majorHAnsi" w:eastAsiaTheme="majorEastAsia" w:hAnsiTheme="majorHAnsi" w:cs="GE SS Two Medium"/>
      <w:b/>
      <w:bCs/>
      <w:caps/>
      <w:color w:val="1A7992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25533"/>
    <w:rPr>
      <w:rFonts w:asciiTheme="majorHAnsi" w:eastAsiaTheme="majorEastAsia" w:hAnsiTheme="majorHAnsi" w:cs="GE SS Two Medium"/>
      <w:b/>
      <w:bCs/>
      <w:caps/>
      <w:color w:val="1A7992"/>
      <w:sz w:val="64"/>
      <w:szCs w:val="64"/>
    </w:rPr>
  </w:style>
  <w:style w:type="character" w:customStyle="1" w:styleId="Heading3Char">
    <w:name w:val="Heading 3 Char"/>
    <w:basedOn w:val="DefaultParagraphFont"/>
    <w:link w:val="Heading3"/>
    <w:rsid w:val="005A283B"/>
    <w:rPr>
      <w:rFonts w:asciiTheme="minorBidi" w:eastAsia="Times New Roman" w:hAnsiTheme="minorBidi" w:cs="Arial"/>
      <w:b/>
      <w:bCs/>
      <w:sz w:val="24"/>
      <w:szCs w:val="24"/>
      <w:lang w:val="x-none" w:eastAsia="x-none"/>
    </w:rPr>
  </w:style>
  <w:style w:type="character" w:styleId="IntenseEmphasis">
    <w:name w:val="Intense Emphasis"/>
    <w:basedOn w:val="DefaultParagraphFont"/>
    <w:uiPriority w:val="21"/>
    <w:qFormat/>
    <w:rsid w:val="008C7A9C"/>
    <w:rPr>
      <w:i/>
      <w:iCs/>
      <w:color w:val="34B2A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A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34B2A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A9C"/>
    <w:rPr>
      <w:rFonts w:asciiTheme="minorBidi" w:eastAsia="Times New Roman" w:hAnsiTheme="minorBidi"/>
      <w:i/>
      <w:iCs/>
      <w:color w:val="34B2A3"/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8C7A9C"/>
    <w:pPr>
      <w:spacing w:after="200" w:line="240" w:lineRule="auto"/>
      <w:ind w:left="1440" w:hanging="360"/>
      <w:contextualSpacing/>
    </w:pPr>
    <w:rPr>
      <w:rFonts w:eastAsiaTheme="minorHAns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7A9C"/>
    <w:rPr>
      <w:rFonts w:asciiTheme="minorBidi" w:hAnsiTheme="minorBidi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A283B"/>
    <w:rPr>
      <w:rFonts w:asciiTheme="minorBidi" w:eastAsia="Times New Roman" w:hAnsiTheme="minorBidi" w:cs="Arial"/>
      <w:b/>
      <w:bCs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8C7A9C"/>
    <w:rPr>
      <w:b/>
      <w:bCs/>
      <w:smallCaps/>
      <w:color w:val="7F7F7F" w:themeColor="text1" w:themeTint="80"/>
      <w:spacing w:val="5"/>
    </w:rPr>
  </w:style>
  <w:style w:type="paragraph" w:styleId="TOC1">
    <w:name w:val="toc 1"/>
    <w:basedOn w:val="Normal"/>
    <w:next w:val="Normal"/>
    <w:autoRedefine/>
    <w:uiPriority w:val="39"/>
    <w:qFormat/>
    <w:rsid w:val="00FC7A9D"/>
    <w:pPr>
      <w:tabs>
        <w:tab w:val="left" w:pos="567"/>
        <w:tab w:val="left" w:pos="991"/>
        <w:tab w:val="left" w:pos="1115"/>
        <w:tab w:val="left" w:pos="1205"/>
        <w:tab w:val="left" w:pos="1295"/>
        <w:tab w:val="left" w:pos="1760"/>
        <w:tab w:val="right" w:leader="hyphen" w:pos="10195"/>
      </w:tabs>
      <w:bidi w:val="0"/>
      <w:spacing w:before="120" w:after="0"/>
      <w:jc w:val="left"/>
    </w:pPr>
    <w:rPr>
      <w:b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qFormat/>
    <w:rsid w:val="00A568B3"/>
    <w:pPr>
      <w:tabs>
        <w:tab w:val="left" w:pos="1418"/>
        <w:tab w:val="left" w:pos="2195"/>
        <w:tab w:val="left" w:pos="2825"/>
        <w:tab w:val="right" w:leader="hyphen" w:pos="10195"/>
      </w:tabs>
      <w:spacing w:after="0"/>
      <w:ind w:left="567"/>
      <w:jc w:val="left"/>
    </w:pPr>
    <w:rPr>
      <w:noProof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68B3"/>
    <w:pPr>
      <w:bidi w:val="0"/>
      <w:spacing w:before="480"/>
      <w:outlineLvl w:val="9"/>
    </w:pPr>
    <w:rPr>
      <w:color w:val="2E74B5" w:themeColor="accent1" w:themeShade="BF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A568B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A568B3"/>
    <w:rPr>
      <w:rFonts w:asciiTheme="minorBidi" w:eastAsia="Times New Roman" w:hAnsiTheme="minorBidi" w:cs="Times New Roman"/>
      <w:b/>
      <w:bCs/>
      <w:color w:val="808080" w:themeColor="background1" w:themeShade="80"/>
      <w:sz w:val="28"/>
      <w:szCs w:val="28"/>
      <w:lang w:val="x-none" w:eastAsia="x-none"/>
    </w:rPr>
  </w:style>
  <w:style w:type="numbering" w:customStyle="1" w:styleId="StyleMultiListHeading-1-2-3-4-5-Numering">
    <w:name w:val="Style_Multi List_Heading-1-2-3-4-5-Numering"/>
    <w:basedOn w:val="NoList"/>
    <w:uiPriority w:val="99"/>
    <w:rsid w:val="00A568B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F3"/>
    <w:rPr>
      <w:rFonts w:ascii="Tahoma" w:eastAsia="Times New Roman" w:hAnsi="Tahoma" w:cs="Tahoma"/>
      <w:sz w:val="16"/>
      <w:szCs w:val="16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321F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1F3"/>
    <w:pPr>
      <w:spacing w:after="120"/>
      <w:ind w:left="0" w:firstLine="0"/>
      <w:contextualSpacing w:val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1F3"/>
    <w:rPr>
      <w:rFonts w:asciiTheme="minorBidi" w:eastAsia="Times New Roman" w:hAnsiTheme="minorBidi"/>
      <w:b/>
      <w:bCs/>
      <w:sz w:val="20"/>
      <w:szCs w:val="20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976D1B"/>
    <w:pPr>
      <w:spacing w:after="100"/>
      <w:ind w:left="560"/>
    </w:pPr>
  </w:style>
  <w:style w:type="character" w:customStyle="1" w:styleId="Heading6Char">
    <w:name w:val="Heading 6 Char"/>
    <w:basedOn w:val="DefaultParagraphFont"/>
    <w:link w:val="Heading6"/>
    <w:uiPriority w:val="9"/>
    <w:rsid w:val="002D0994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94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x-none" w:eastAsia="x-none"/>
    </w:rPr>
  </w:style>
  <w:style w:type="paragraph" w:customStyle="1" w:styleId="StyleHeading3Parg">
    <w:name w:val="Style_Heading 3_Parg"/>
    <w:basedOn w:val="Normal"/>
    <w:qFormat/>
    <w:rsid w:val="000C7301"/>
    <w:pPr>
      <w:tabs>
        <w:tab w:val="left" w:pos="1985"/>
      </w:tabs>
      <w:ind w:left="1985"/>
    </w:pPr>
  </w:style>
  <w:style w:type="paragraph" w:customStyle="1" w:styleId="StyleHeading4NoNumbers">
    <w:name w:val="Style_Heading 4_No. Numbers"/>
    <w:basedOn w:val="Normal"/>
    <w:qFormat/>
    <w:rsid w:val="0067622A"/>
    <w:pPr>
      <w:numPr>
        <w:numId w:val="3"/>
      </w:numPr>
    </w:pPr>
  </w:style>
  <w:style w:type="numbering" w:customStyle="1" w:styleId="StyleMultiListTableNoNumbersSmall1">
    <w:name w:val="Style_Multi List_Table_No. Numbers Small1"/>
    <w:basedOn w:val="NoList"/>
    <w:uiPriority w:val="99"/>
    <w:rsid w:val="0067622A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7622A"/>
    <w:rPr>
      <w:color w:val="954F72" w:themeColor="followedHyperlink"/>
      <w:u w:val="single"/>
    </w:rPr>
  </w:style>
  <w:style w:type="paragraph" w:customStyle="1" w:styleId="StyleHeading4NoAlphabetic">
    <w:name w:val="Style_Heading 4_No. Alphabetic"/>
    <w:basedOn w:val="Normal"/>
    <w:qFormat/>
    <w:rsid w:val="0067622A"/>
  </w:style>
  <w:style w:type="numbering" w:customStyle="1" w:styleId="StyleMultiListHeading4NoAlphabetic">
    <w:name w:val="Style_Multi List_Heading 4_No. Alphabetic"/>
    <w:basedOn w:val="NoList"/>
    <w:uiPriority w:val="99"/>
    <w:rsid w:val="0067622A"/>
    <w:pPr>
      <w:numPr>
        <w:numId w:val="4"/>
      </w:numPr>
    </w:pPr>
  </w:style>
  <w:style w:type="paragraph" w:customStyle="1" w:styleId="StyleNormalBold">
    <w:name w:val="Style_Normal_Bold"/>
    <w:basedOn w:val="Normal"/>
    <w:qFormat/>
    <w:rsid w:val="00243171"/>
    <w:rPr>
      <w:b/>
      <w:bCs/>
    </w:rPr>
  </w:style>
  <w:style w:type="character" w:customStyle="1" w:styleId="topbox">
    <w:name w:val="topbox"/>
    <w:basedOn w:val="DefaultParagraphFont"/>
    <w:rsid w:val="00243171"/>
  </w:style>
  <w:style w:type="table" w:customStyle="1" w:styleId="GridTable4-Accent61">
    <w:name w:val="Grid Table 4 - Accent 61"/>
    <w:basedOn w:val="TableNormal"/>
    <w:uiPriority w:val="49"/>
    <w:rsid w:val="00EA66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NewBA1">
    <w:name w:val="NewBA1"/>
    <w:basedOn w:val="TableNormal"/>
    <w:next w:val="GridTable4-Accent61"/>
    <w:uiPriority w:val="49"/>
    <w:rsid w:val="00EA66B0"/>
    <w:pPr>
      <w:spacing w:after="0" w:line="240" w:lineRule="auto"/>
      <w:jc w:val="center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b/>
        <w:bCs/>
        <w:color w:val="FFFFFF" w:themeColor="background1"/>
        <w:sz w:val="24"/>
      </w:rPr>
      <w:tblPr/>
      <w:tcPr>
        <w:shd w:val="clear" w:color="auto" w:fill="1A7992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pPr>
        <w:jc w:val="right"/>
      </w:pPr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052C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1">
    <w:name w:val="شبكة فاتحة - تمييز 31"/>
    <w:basedOn w:val="TableNormal"/>
    <w:next w:val="LightGrid-Accent3"/>
    <w:uiPriority w:val="62"/>
    <w:rsid w:val="00D2663C"/>
    <w:pPr>
      <w:spacing w:after="0" w:line="240" w:lineRule="auto"/>
    </w:pPr>
    <w:rPr>
      <w:rFonts w:ascii="Calibri" w:eastAsia="Times New Roman" w:hAnsi="Calibri" w:cs="Simplified Arabi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akkal Majalla" w:eastAsia="Times New Roman" w:hAnsi="Sakkal Majall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Sakkal Majalla" w:eastAsia="Times New Roman" w:hAnsi="Sakkal Majall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Sakkal Majalla" w:eastAsia="Times New Roman" w:hAnsi="Sakkal Majalla" w:cs="Times New Roman"/>
        <w:b/>
        <w:bCs/>
      </w:rPr>
    </w:tblStylePr>
    <w:tblStylePr w:type="lastCol">
      <w:rPr>
        <w:rFonts w:ascii="Sakkal Majalla" w:eastAsia="Times New Roman" w:hAnsi="Sakkal Majall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26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customStyle="1" w:styleId="StyleHeading1NoNumbers">
    <w:name w:val="Style_Heading 1_No. Numbers"/>
    <w:basedOn w:val="Normal"/>
    <w:uiPriority w:val="99"/>
    <w:qFormat/>
    <w:rsid w:val="009F58FF"/>
    <w:pPr>
      <w:numPr>
        <w:numId w:val="6"/>
      </w:numPr>
      <w:tabs>
        <w:tab w:val="clear" w:pos="1276"/>
        <w:tab w:val="num" w:pos="360"/>
      </w:tabs>
      <w:ind w:left="0" w:firstLine="0"/>
    </w:pPr>
  </w:style>
  <w:style w:type="numbering" w:customStyle="1" w:styleId="StyleMultiListHeading1NoNumbers">
    <w:name w:val="Style_Multi List_Heading 1_No. Numbers"/>
    <w:basedOn w:val="NoList"/>
    <w:uiPriority w:val="99"/>
    <w:rsid w:val="009F58FF"/>
    <w:pPr>
      <w:numPr>
        <w:numId w:val="5"/>
      </w:numPr>
    </w:pPr>
  </w:style>
  <w:style w:type="table" w:customStyle="1" w:styleId="GridTable4-Accent311">
    <w:name w:val="Grid Table 4 - Accent 311"/>
    <w:basedOn w:val="TableNormal"/>
    <w:uiPriority w:val="49"/>
    <w:rsid w:val="009F58FF"/>
    <w:pPr>
      <w:spacing w:after="0" w:line="240" w:lineRule="auto"/>
    </w:pPr>
    <w:rPr>
      <w:rFonts w:ascii="Calibri" w:eastAsia="Times New Roman" w:hAnsi="Calibri" w:cs="Simplified Arabic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C2D69B"/>
      </w:rPr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ListTable4-Accent61">
    <w:name w:val="List Table 4 - Accent 61"/>
    <w:basedOn w:val="TableNormal"/>
    <w:uiPriority w:val="49"/>
    <w:rsid w:val="00432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32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StyleTableNoNumbersSmall">
    <w:name w:val="Style_Table_No. Numbers Small"/>
    <w:basedOn w:val="Normal"/>
    <w:link w:val="StyleTableNoNumbersSmallChar"/>
    <w:autoRedefine/>
    <w:qFormat/>
    <w:rsid w:val="00E61C22"/>
    <w:pPr>
      <w:spacing w:after="0" w:line="240" w:lineRule="auto"/>
      <w:ind w:firstLine="31"/>
      <w:jc w:val="left"/>
    </w:pPr>
    <w:rPr>
      <w:rFonts w:asciiTheme="majorBidi" w:hAnsiTheme="majorBidi" w:cstheme="majorBidi"/>
      <w:sz w:val="24"/>
      <w:szCs w:val="24"/>
      <w:lang w:val="en-US"/>
    </w:rPr>
  </w:style>
  <w:style w:type="character" w:customStyle="1" w:styleId="StyleTableNoNumbersSmallChar">
    <w:name w:val="Style_Table_No. Numbers Small Char"/>
    <w:link w:val="StyleTableNoNumbersSmall"/>
    <w:rsid w:val="00E61C22"/>
    <w:rPr>
      <w:rFonts w:asciiTheme="majorBidi" w:eastAsia="Times New Roman" w:hAnsiTheme="majorBidi" w:cstheme="majorBidi"/>
      <w:sz w:val="24"/>
      <w:szCs w:val="24"/>
      <w:lang w:eastAsia="x-none"/>
    </w:rPr>
  </w:style>
  <w:style w:type="paragraph" w:customStyle="1" w:styleId="StyleHeading3NoNumbers">
    <w:name w:val="Style_Heading 3_No. Numbers"/>
    <w:basedOn w:val="Normal"/>
    <w:uiPriority w:val="99"/>
    <w:qFormat/>
    <w:rsid w:val="00CD5877"/>
    <w:pPr>
      <w:numPr>
        <w:numId w:val="8"/>
      </w:numPr>
    </w:pPr>
    <w:rPr>
      <w:rFonts w:ascii="Arial" w:hAnsi="Arial"/>
      <w:sz w:val="24"/>
      <w:szCs w:val="24"/>
    </w:rPr>
  </w:style>
  <w:style w:type="numbering" w:customStyle="1" w:styleId="StyleMultiListHeading3NoNumbers">
    <w:name w:val="Style_Multi List_Heading 3_No. Numbers"/>
    <w:basedOn w:val="NoList"/>
    <w:uiPriority w:val="99"/>
    <w:rsid w:val="00CD5877"/>
    <w:pPr>
      <w:numPr>
        <w:numId w:val="7"/>
      </w:numPr>
    </w:pPr>
  </w:style>
  <w:style w:type="table" w:customStyle="1" w:styleId="NewBA11">
    <w:name w:val="NewBA11"/>
    <w:basedOn w:val="TableNormal"/>
    <w:next w:val="TableNormal"/>
    <w:uiPriority w:val="49"/>
    <w:rsid w:val="00FE740C"/>
    <w:pPr>
      <w:spacing w:after="0" w:line="240" w:lineRule="auto"/>
      <w:jc w:val="center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b/>
        <w:bCs/>
        <w:color w:val="FFFFFF" w:themeColor="background1"/>
        <w:sz w:val="24"/>
      </w:rPr>
      <w:tblPr/>
      <w:tcPr>
        <w:shd w:val="clear" w:color="auto" w:fill="1A7992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pPr>
        <w:jc w:val="right"/>
      </w:pPr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7E4DEF"/>
    <w:pPr>
      <w:spacing w:after="0" w:line="240" w:lineRule="auto"/>
    </w:pPr>
    <w:rPr>
      <w:rFonts w:asciiTheme="minorBidi" w:hAnsiTheme="minorBidi" w:cs="Adobe Arabic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2E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B3E4F"/>
    <w:pPr>
      <w:bidi w:val="0"/>
      <w:spacing w:after="150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94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95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24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0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76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52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65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05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06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334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89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8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07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0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1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5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11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8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2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04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31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52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01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86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65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97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5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iali\Desktop\brs\update\BRS%20Template%20v%20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2d05052-12d7-4f2d-9acd-884ed1d66243">4PVJ4EETXYAP-10-4271</_dlc_DocId>
    <_dlc_DocIdUrl xmlns="b2d05052-12d7-4f2d-9acd-884ed1d66243">
      <Url>http://tfssharepoint.mohe.gov.sa/sites/MOHEProjects/_layouts/15/DocIdRedir.aspx?ID=4PVJ4EETXYAP-10-4271</Url>
      <Description>4PVJ4EETXYAP-10-4271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C4987225F8F479C5AA12F39235B88" ma:contentTypeVersion="0" ma:contentTypeDescription="Create a new document." ma:contentTypeScope="" ma:versionID="1febaf6180d8d557738c3a973b965b53">
  <xsd:schema xmlns:xsd="http://www.w3.org/2001/XMLSchema" xmlns:xs="http://www.w3.org/2001/XMLSchema" xmlns:p="http://schemas.microsoft.com/office/2006/metadata/properties" xmlns:ns2="b2d05052-12d7-4f2d-9acd-884ed1d66243" targetNamespace="http://schemas.microsoft.com/office/2006/metadata/properties" ma:root="true" ma:fieldsID="f1f691c22bd73aaee7adfc4647949c7e" ns2:_="">
    <xsd:import namespace="b2d05052-12d7-4f2d-9acd-884ed1d662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05052-12d7-4f2d-9acd-884ed1d6624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AF64-1423-4B3B-A9B9-11A441EA69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752DE-DF99-44C5-A667-F0504816599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3F946F8-4736-465F-8B11-20B1264E482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b2d05052-12d7-4f2d-9acd-884ed1d6624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449827C-F49D-4AB7-A9E8-AAB641094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05052-12d7-4f2d-9acd-884ed1d66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330FF0-35CE-454E-8B9E-73350A6D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BRS Template v 1.3</Template>
  <TotalTime>1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خدمة تعاقد</vt:lpstr>
      <vt:lpstr>خدمة تعاقد</vt:lpstr>
    </vt:vector>
  </TitlesOfParts>
  <Company>إعداد وتأهيل القادة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خدمة تعاقد</dc:title>
  <dc:subject>تسجيل الجهات الوظيفية</dc:subject>
  <dc:creator>Abdallah Tabeel</dc:creator>
  <cp:lastModifiedBy>Microsoft account</cp:lastModifiedBy>
  <cp:revision>2</cp:revision>
  <cp:lastPrinted>2020-05-14T12:38:00Z</cp:lastPrinted>
  <dcterms:created xsi:type="dcterms:W3CDTF">2021-08-08T14:52:00Z</dcterms:created>
  <dcterms:modified xsi:type="dcterms:W3CDTF">2021-08-08T14:52:00Z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0x010100C26C4987225F8F479C5AA12F39235B88</vt:lpwstr>
  </property>
  <property fmtid="{D5CDD505-2E9C-101B-9397-08002B2CF9AE}" pid="3" name="_dlc_DocIdItemGuid">
    <vt:lpwstr>6a58d156-a264-4321-93fc-e68b81c39cdf</vt:lpwstr>
  </property>
</Properties>
</file>